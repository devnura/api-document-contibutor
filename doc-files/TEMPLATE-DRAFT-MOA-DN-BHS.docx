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9857" w14:textId="77777777" w:rsidR="00C82F68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452EF">
        <w:rPr>
          <w:rFonts w:ascii="Calibri" w:hAnsi="Calibri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03095" wp14:editId="0EF4828C">
                <wp:simplePos x="0" y="0"/>
                <wp:positionH relativeFrom="column">
                  <wp:posOffset>-444500</wp:posOffset>
                </wp:positionH>
                <wp:positionV relativeFrom="paragraph">
                  <wp:posOffset>-268605</wp:posOffset>
                </wp:positionV>
                <wp:extent cx="2557780" cy="728980"/>
                <wp:effectExtent l="0" t="0" r="33020" b="33020"/>
                <wp:wrapThrough wrapText="bothSides">
                  <wp:wrapPolygon edited="0">
                    <wp:start x="0" y="0"/>
                    <wp:lineTo x="0" y="21826"/>
                    <wp:lineTo x="21664" y="21826"/>
                    <wp:lineTo x="2166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0" cy="728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B8A67" w14:textId="77777777" w:rsidR="00005963" w:rsidRPr="009F7DA7" w:rsidRDefault="00A63E2F" w:rsidP="00621C5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9F7DA7">
                              <w:rPr>
                                <w:color w:val="000000"/>
                                <w:highlight w:val="yellow"/>
                              </w:rPr>
                              <w:t>LOGO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5" style="width:201.4pt;height:57.4pt;margin-top:-21.15pt;margin-left:-35pt;mso-wrap-distance-bottom:0;mso-wrap-distance-left:9pt;mso-wrap-distance-right:9pt;mso-wrap-distance-top:0;mso-wrap-style:square;position:absolute;visibility:visible;v-text-anchor:middle;z-index:251662336" fillcolor="#65a0d7" strokecolor="#5b9bd5" strokeweight="0.5pt">
                <v:fill color2="#5898d4" rotate="t" colors="0 #71a6db;0.5 #559bdb;1 #438ac9" focus="100%" type="gradient">
                  <o:fill v:ext="view" type="gradientUnscaled"/>
                </v:fill>
                <v:textbox>
                  <w:txbxContent>
                    <w:p w:rsidR="00005963" w:rsidRPr="009F7DA7" w:rsidP="00621C5D" w14:paraId="19F1D147" w14:textId="77777777">
                      <w:pPr>
                        <w:jc w:val="center"/>
                        <w:rPr>
                          <w:color w:val="000000"/>
                        </w:rPr>
                      </w:pPr>
                      <w:r w:rsidRPr="009F7DA7">
                        <w:rPr>
                          <w:color w:val="000000"/>
                          <w:highlight w:val="yellow"/>
                        </w:rPr>
                        <w:t>LOGO MITRA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4346" w:rsidRPr="00290C61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5540F419" wp14:editId="37E1489C">
            <wp:simplePos x="0" y="0"/>
            <wp:positionH relativeFrom="column">
              <wp:posOffset>4269740</wp:posOffset>
            </wp:positionH>
            <wp:positionV relativeFrom="paragraph">
              <wp:posOffset>-393065</wp:posOffset>
            </wp:positionV>
            <wp:extent cx="1849120" cy="977265"/>
            <wp:effectExtent l="0" t="0" r="5080" b="0"/>
            <wp:wrapTight wrapText="bothSides">
              <wp:wrapPolygon edited="0">
                <wp:start x="0" y="0"/>
                <wp:lineTo x="0" y="20772"/>
                <wp:lineTo x="21363" y="20772"/>
                <wp:lineTo x="21363" y="0"/>
                <wp:lineTo x="0" y="0"/>
              </wp:wrapPolygon>
            </wp:wrapTight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J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23359" w14:textId="77777777" w:rsidR="00C82F68" w:rsidRPr="00290C61" w:rsidRDefault="00C82F68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CB8ACFA" w14:textId="77777777" w:rsidR="00C82F68" w:rsidRPr="00290C61" w:rsidRDefault="00C82F68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3D0F640" w14:textId="77777777" w:rsidR="00593A9F" w:rsidRDefault="00A63E2F" w:rsidP="00357689">
      <w:pPr>
        <w:spacing w:after="120"/>
        <w:ind w:left="2160" w:firstLine="7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PERJANJIAN KERJA SAMA</w:t>
      </w:r>
    </w:p>
    <w:p w14:paraId="02839972" w14:textId="77777777" w:rsidR="00621C5D" w:rsidRPr="00290C61" w:rsidRDefault="00A63E2F" w:rsidP="007E4346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621C5D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>INSTANSI MITRA</w:t>
      </w:r>
    </w:p>
    <w:p w14:paraId="0DA253A1" w14:textId="77777777" w:rsidR="006F0CF5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DAN</w:t>
      </w:r>
    </w:p>
    <w:sdt>
      <w:sdtPr>
        <w:rPr>
          <w:rFonts w:asciiTheme="minorHAnsi" w:hAnsiTheme="minorHAnsi" w:cstheme="minorHAnsi"/>
          <w:b/>
          <w:sz w:val="22"/>
          <w:szCs w:val="22"/>
          <w:lang w:val="en-GB"/>
        </w:rPr>
        <w:alias w:val="NAMA INSTANSI MITRA"/>
        <w:tag w:val="NAMA INSTANSI MITRA"/>
        <w:id w:val="1791627178"/>
        <w:placeholder>
          <w:docPart w:val="0FBC6E73559341CB85D56AEADCAE156E"/>
        </w:placeholder>
      </w:sdtPr>
      <w:sdtEndPr/>
      <w:sdtContent>
        <w:p w14:paraId="276EF739" w14:textId="77777777" w:rsidR="006F0CF5" w:rsidRPr="00290C61" w:rsidRDefault="00A63E2F" w:rsidP="00637205">
          <w:pPr>
            <w:spacing w:after="120"/>
            <w:jc w:val="center"/>
            <w:rPr>
              <w:rFonts w:asciiTheme="minorHAnsi" w:hAnsiTheme="minorHAnsi" w:cstheme="minorHAnsi"/>
              <w:b/>
              <w:sz w:val="22"/>
              <w:szCs w:val="22"/>
              <w:lang w:val="en-GB"/>
            </w:rPr>
          </w:pPr>
          <w:r w:rsidRPr="00290C61">
            <w:rPr>
              <w:rFonts w:asciiTheme="minorHAnsi" w:hAnsiTheme="minorHAnsi" w:cstheme="minorHAnsi"/>
              <w:b/>
              <w:sz w:val="22"/>
              <w:szCs w:val="22"/>
              <w:lang w:val="en-GB"/>
            </w:rPr>
            <w:t>UNIVERSITAS TELKOM</w:t>
          </w:r>
        </w:p>
      </w:sdtContent>
    </w:sdt>
    <w:p w14:paraId="670F04DF" w14:textId="77777777" w:rsidR="006F0CF5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TENTANG</w:t>
      </w:r>
    </w:p>
    <w:p w14:paraId="463ABD92" w14:textId="77777777" w:rsidR="006F0CF5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621C5D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>XXXXX XXXXXX XXXXXXXXX</w:t>
      </w:r>
    </w:p>
    <w:p w14:paraId="56876CB8" w14:textId="77777777" w:rsidR="00621C5D" w:rsidRDefault="00A63E2F" w:rsidP="00637205">
      <w:pPr>
        <w:spacing w:after="120"/>
        <w:jc w:val="center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621C5D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 xml:space="preserve">Nomor: </w:t>
      </w:r>
      <w:r w:rsidRPr="00621C5D">
        <w:rPr>
          <w:rFonts w:asciiTheme="minorHAnsi" w:hAnsiTheme="minorHAnsi" w:cstheme="minorHAnsi"/>
          <w:bCs/>
          <w:sz w:val="22"/>
          <w:szCs w:val="22"/>
          <w:highlight w:val="yellow"/>
          <w:lang w:val="en-GB"/>
        </w:rPr>
        <w:t>MITRA/XXXX/XXX/202X</w:t>
      </w:r>
    </w:p>
    <w:p w14:paraId="2462B127" w14:textId="77777777" w:rsidR="00621C5D" w:rsidRDefault="00621C5D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7932E4A1" w14:textId="77777777" w:rsidR="006F0CF5" w:rsidRPr="00290C61" w:rsidRDefault="00A63E2F" w:rsidP="00637205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Pada hari ini 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  <w:lang w:val="en-GB"/>
          </w:rPr>
          <w:alias w:val="PILIH HARI"/>
          <w:tag w:val="PILIH HARI"/>
          <w:id w:val="1695726950"/>
          <w:placeholder>
            <w:docPart w:val="08D4FB9F2F454D80AC1F42776415A309"/>
          </w:placeholder>
          <w:comboBox>
            <w:listItem w:value="Choose an item."/>
            <w:listItem w:displayText="Senin" w:value="Senin"/>
            <w:listItem w:displayText="Selasa" w:value="Selasa"/>
            <w:listItem w:displayText="Rabu" w:value="Rabu"/>
            <w:listItem w:displayText="Kamis" w:value="Kamis"/>
            <w:listItem w:displayText="Jumat" w:value="Jumat"/>
          </w:comboBox>
        </w:sdtPr>
        <w:sdtEndPr/>
        <w:sdtContent>
          <w:r w:rsidR="00621C5D" w:rsidRPr="00621C5D"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>XXXXX</w:t>
          </w:r>
        </w:sdtContent>
      </w:sdt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621C5D">
        <w:rPr>
          <w:rFonts w:asciiTheme="minorHAnsi" w:hAnsiTheme="minorHAnsi" w:cstheme="minorHAnsi"/>
          <w:sz w:val="22"/>
          <w:szCs w:val="22"/>
          <w:lang w:val="en-GB"/>
        </w:rPr>
        <w:t xml:space="preserve">tanggal </w:t>
      </w:r>
      <w:r w:rsidR="00621C5D" w:rsidRPr="00621C5D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XXXX</w:t>
      </w:r>
      <w:r w:rsidR="00621C5D">
        <w:rPr>
          <w:rFonts w:asciiTheme="minorHAnsi" w:hAnsiTheme="minorHAnsi" w:cstheme="minorHAnsi"/>
          <w:sz w:val="22"/>
          <w:szCs w:val="22"/>
          <w:lang w:val="en-GB"/>
        </w:rPr>
        <w:t xml:space="preserve"> Bulan </w:t>
      </w:r>
      <w:r w:rsidR="00621C5D" w:rsidRPr="00621C5D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XXXXX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tahun 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  <w:lang w:val="en-GB"/>
          </w:rPr>
          <w:alias w:val="pilih tahun"/>
          <w:tag w:val="pilih tahun"/>
          <w:id w:val="-1427028599"/>
          <w:placeholder>
            <w:docPart w:val="08D4FB9F2F454D80AC1F42776415A309"/>
          </w:placeholder>
          <w:comboBox>
            <w:listItem w:value="Choose an item."/>
            <w:listItem w:displayText="Dua Ribu Dua Puluh" w:value="Dua Ribu Dua Puluh"/>
            <w:listItem w:displayText="Dua Ribu Dua Puluh Satu" w:value="Dua Ribu Dua Puluh Satu"/>
            <w:listItem w:displayText="Dua Ribu Dua Puluh Dua" w:value="Dua Ribu Dua Puluh Dua"/>
            <w:listItem w:displayText="Dua Ribu Dua Puluh Tiga" w:value="Dua Ribu Dua Puluh Tiga"/>
          </w:comboBox>
        </w:sdtPr>
        <w:sdtEndPr/>
        <w:sdtContent>
          <w:r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>Dua Ribu Dua Puluh</w:t>
          </w:r>
        </w:sdtContent>
      </w:sdt>
      <w:r w:rsidRPr="00621C5D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,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yang bertanda tangan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"/>
        <w:gridCol w:w="1071"/>
        <w:gridCol w:w="283"/>
        <w:gridCol w:w="7255"/>
      </w:tblGrid>
      <w:tr w:rsidR="0078736A" w14:paraId="54302332" w14:textId="77777777" w:rsidTr="00FF409F">
        <w:tc>
          <w:tcPr>
            <w:tcW w:w="417" w:type="dxa"/>
          </w:tcPr>
          <w:p w14:paraId="3079EEEC" w14:textId="77777777" w:rsidR="006F0CF5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1.</w:t>
            </w:r>
          </w:p>
        </w:tc>
        <w:tc>
          <w:tcPr>
            <w:tcW w:w="1071" w:type="dxa"/>
          </w:tcPr>
          <w:p w14:paraId="50CFA614" w14:textId="77777777" w:rsidR="006F0CF5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Nama</w:t>
            </w:r>
          </w:p>
        </w:tc>
        <w:tc>
          <w:tcPr>
            <w:tcW w:w="283" w:type="dxa"/>
          </w:tcPr>
          <w:p w14:paraId="49233F02" w14:textId="77777777" w:rsidR="006F0CF5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alias w:val="nama dir NAM"/>
            <w:tag w:val="nama dir NAM"/>
            <w:id w:val="1985122396"/>
            <w:placeholder>
              <w:docPart w:val="0FBC6E73559341CB85D56AEADCAE156E"/>
            </w:placeholder>
          </w:sdtPr>
          <w:sdtEndPr/>
          <w:sdtContent>
            <w:tc>
              <w:tcPr>
                <w:tcW w:w="7255" w:type="dxa"/>
              </w:tcPr>
              <w:p w14:paraId="6834FF39" w14:textId="77777777" w:rsidR="006F0CF5" w:rsidRPr="00290C61" w:rsidRDefault="00A63E2F" w:rsidP="00621C5D">
                <w:pPr>
                  <w:spacing w:after="120"/>
                  <w:jc w:val="both"/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>
                  <w:rPr>
                    <w:rFonts w:asciiTheme="minorHAnsi" w:hAnsiTheme="minorHAnsi" w:cstheme="minorHAnsi"/>
                    <w:b/>
                    <w:sz w:val="22"/>
                    <w:szCs w:val="22"/>
                    <w:lang w:val="en-GB"/>
                  </w:rPr>
                  <w:t>MITRA</w:t>
                </w:r>
              </w:p>
            </w:tc>
          </w:sdtContent>
        </w:sdt>
      </w:tr>
      <w:tr w:rsidR="0078736A" w14:paraId="1BEC3218" w14:textId="77777777" w:rsidTr="00FF409F">
        <w:tc>
          <w:tcPr>
            <w:tcW w:w="417" w:type="dxa"/>
          </w:tcPr>
          <w:p w14:paraId="55C307CF" w14:textId="77777777" w:rsidR="006F0CF5" w:rsidRPr="00290C61" w:rsidRDefault="006F0CF5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</w:tcPr>
          <w:p w14:paraId="360F7774" w14:textId="77777777" w:rsidR="006F0CF5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Jabatan</w:t>
            </w:r>
          </w:p>
        </w:tc>
        <w:tc>
          <w:tcPr>
            <w:tcW w:w="283" w:type="dxa"/>
          </w:tcPr>
          <w:p w14:paraId="0A665C29" w14:textId="77777777" w:rsidR="006F0CF5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  <w:tc>
          <w:tcPr>
            <w:tcW w:w="7255" w:type="dxa"/>
          </w:tcPr>
          <w:p w14:paraId="13EA3B28" w14:textId="77777777" w:rsidR="006F0CF5" w:rsidRPr="00290C61" w:rsidRDefault="00A63E2F" w:rsidP="00A237E8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21C5D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JABATAN PENANDATANGAN</w:t>
            </w:r>
          </w:p>
        </w:tc>
      </w:tr>
      <w:tr w:rsidR="0078736A" w14:paraId="0BA39287" w14:textId="77777777" w:rsidTr="00FF409F">
        <w:tc>
          <w:tcPr>
            <w:tcW w:w="417" w:type="dxa"/>
          </w:tcPr>
          <w:p w14:paraId="4F4A7DE9" w14:textId="77777777" w:rsidR="006F0CF5" w:rsidRPr="00290C61" w:rsidRDefault="006F0CF5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</w:tcPr>
          <w:p w14:paraId="77CD4083" w14:textId="77777777" w:rsidR="006F0CF5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Alamat</w:t>
            </w:r>
          </w:p>
        </w:tc>
        <w:tc>
          <w:tcPr>
            <w:tcW w:w="283" w:type="dxa"/>
          </w:tcPr>
          <w:p w14:paraId="1830DEDF" w14:textId="77777777" w:rsidR="006F0CF5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  <w:tc>
          <w:tcPr>
            <w:tcW w:w="7255" w:type="dxa"/>
          </w:tcPr>
          <w:p w14:paraId="25E2DF77" w14:textId="77777777" w:rsidR="006F0CF5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21C5D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ALAMAT MITRA</w:t>
            </w:r>
          </w:p>
        </w:tc>
      </w:tr>
    </w:tbl>
    <w:p w14:paraId="1D3904A9" w14:textId="77777777" w:rsidR="006F0CF5" w:rsidRPr="00290C61" w:rsidRDefault="00A63E2F" w:rsidP="00637205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>Dalam hal ini bertindak untuk dan atas nama</w:t>
      </w:r>
      <w:r w:rsidR="00621C5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621C5D" w:rsidRPr="00621C5D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NAMA MITRA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, yang selanjutnya disebut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PIHAK PERTAMA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"/>
        <w:gridCol w:w="1071"/>
        <w:gridCol w:w="283"/>
        <w:gridCol w:w="7255"/>
      </w:tblGrid>
      <w:tr w:rsidR="0078736A" w14:paraId="41B80AFA" w14:textId="77777777" w:rsidTr="000326F7">
        <w:tc>
          <w:tcPr>
            <w:tcW w:w="417" w:type="dxa"/>
          </w:tcPr>
          <w:p w14:paraId="2F74830A" w14:textId="77777777" w:rsidR="00FF409F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2.</w:t>
            </w:r>
          </w:p>
        </w:tc>
        <w:tc>
          <w:tcPr>
            <w:tcW w:w="1071" w:type="dxa"/>
          </w:tcPr>
          <w:p w14:paraId="23D3E097" w14:textId="77777777" w:rsidR="00FF409F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Nama</w:t>
            </w:r>
          </w:p>
        </w:tc>
        <w:tc>
          <w:tcPr>
            <w:tcW w:w="283" w:type="dxa"/>
          </w:tcPr>
          <w:p w14:paraId="125BBF0D" w14:textId="77777777" w:rsidR="00FF409F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alias w:val="nama pihak 2"/>
            <w:tag w:val="nama pihak 2"/>
            <w:id w:val="-1867128703"/>
            <w:placeholder>
              <w:docPart w:val="F7602C205F024FE3AE928E98FB51EDF8"/>
            </w:placeholder>
          </w:sdtPr>
          <w:sdtEndPr/>
          <w:sdtContent>
            <w:tc>
              <w:tcPr>
                <w:tcW w:w="7255" w:type="dxa"/>
              </w:tcPr>
              <w:p w14:paraId="64BD000E" w14:textId="77777777" w:rsidR="00FF409F" w:rsidRPr="00290C61" w:rsidRDefault="00A63E2F" w:rsidP="00637205">
                <w:pPr>
                  <w:spacing w:after="120"/>
                  <w:jc w:val="both"/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C90FC8">
                  <w:rPr>
                    <w:rFonts w:asciiTheme="minorHAnsi" w:hAnsiTheme="minorHAnsi" w:cstheme="minorHAnsi"/>
                    <w:b/>
                    <w:bCs/>
                    <w:sz w:val="22"/>
                    <w:szCs w:val="22"/>
                    <w:highlight w:val="yellow"/>
                    <w:lang w:val="en-GB"/>
                  </w:rPr>
                  <w:t>Lia Yuldinawati, S.T., M.M.</w:t>
                </w:r>
              </w:p>
            </w:tc>
          </w:sdtContent>
        </w:sdt>
      </w:tr>
      <w:tr w:rsidR="0078736A" w14:paraId="5D5DCB61" w14:textId="77777777" w:rsidTr="000326F7">
        <w:tc>
          <w:tcPr>
            <w:tcW w:w="417" w:type="dxa"/>
          </w:tcPr>
          <w:p w14:paraId="4C89F641" w14:textId="77777777" w:rsidR="00FF409F" w:rsidRPr="00290C61" w:rsidRDefault="00FF409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</w:tcPr>
          <w:p w14:paraId="63B908DB" w14:textId="77777777" w:rsidR="00FF409F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Jabatan</w:t>
            </w:r>
          </w:p>
        </w:tc>
        <w:tc>
          <w:tcPr>
            <w:tcW w:w="283" w:type="dxa"/>
          </w:tcPr>
          <w:p w14:paraId="4C95B351" w14:textId="77777777" w:rsidR="00FF409F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alias w:val="jabatan dan instansi"/>
            <w:tag w:val="jabatan dan instansi"/>
            <w:id w:val="-1210340700"/>
            <w:placeholder>
              <w:docPart w:val="0FBC6E73559341CB85D56AEADCAE156E"/>
            </w:placeholder>
          </w:sdtPr>
          <w:sdtEndPr/>
          <w:sdtContent>
            <w:tc>
              <w:tcPr>
                <w:tcW w:w="7255" w:type="dxa"/>
              </w:tcPr>
              <w:p w14:paraId="260D0AA3" w14:textId="77777777" w:rsidR="00FF409F" w:rsidRPr="00290C61" w:rsidRDefault="00A63E2F" w:rsidP="00637205">
                <w:pPr>
                  <w:spacing w:after="120"/>
                  <w:jc w:val="both"/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90C61"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  <w:t xml:space="preserve">Direktur Kerjasama </w:t>
                </w:r>
                <w:r w:rsidRPr="00290C61"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  <w:t xml:space="preserve">Strategis dan Kantor Urusan Internasional </w:t>
                </w:r>
              </w:p>
            </w:tc>
          </w:sdtContent>
        </w:sdt>
      </w:tr>
      <w:tr w:rsidR="0078736A" w14:paraId="2A0DE9E8" w14:textId="77777777" w:rsidTr="000326F7">
        <w:tc>
          <w:tcPr>
            <w:tcW w:w="417" w:type="dxa"/>
          </w:tcPr>
          <w:p w14:paraId="725042F8" w14:textId="77777777" w:rsidR="00FF409F" w:rsidRPr="00290C61" w:rsidRDefault="00FF409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</w:tcPr>
          <w:p w14:paraId="0C26122B" w14:textId="77777777" w:rsidR="00FF409F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Alamat</w:t>
            </w:r>
          </w:p>
        </w:tc>
        <w:tc>
          <w:tcPr>
            <w:tcW w:w="283" w:type="dxa"/>
          </w:tcPr>
          <w:p w14:paraId="2B93A8A8" w14:textId="77777777" w:rsidR="00FF409F" w:rsidRPr="00290C61" w:rsidRDefault="00A63E2F" w:rsidP="00637205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alias w:val="alamat instansi"/>
            <w:tag w:val="alamat instansi"/>
            <w:id w:val="-1497416146"/>
            <w:placeholder>
              <w:docPart w:val="0FBC6E73559341CB85D56AEADCAE156E"/>
            </w:placeholder>
            <w:text w:multiLine="1"/>
          </w:sdtPr>
          <w:sdtEndPr/>
          <w:sdtContent>
            <w:tc>
              <w:tcPr>
                <w:tcW w:w="7255" w:type="dxa"/>
              </w:tcPr>
              <w:p w14:paraId="5AB9EEE0" w14:textId="77777777" w:rsidR="00FF409F" w:rsidRPr="00290C61" w:rsidRDefault="00A63E2F" w:rsidP="00637205">
                <w:pPr>
                  <w:spacing w:after="120"/>
                  <w:jc w:val="both"/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90C61"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  <w:t>Universitas Telkom, Komplek Bandung Technoplek Jalan Telekomunikasi Nomor 1, Terusan Buah Batu, Kabupaten Bandung, 40257</w:t>
                </w:r>
              </w:p>
            </w:tc>
          </w:sdtContent>
        </w:sdt>
      </w:tr>
    </w:tbl>
    <w:p w14:paraId="72D33DA6" w14:textId="77777777" w:rsidR="00FF409F" w:rsidRPr="00290C61" w:rsidRDefault="00A63E2F" w:rsidP="00637205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Dalam hal ini bertindak untuk dan atas nama </w:t>
      </w:r>
      <w:sdt>
        <w:sdtPr>
          <w:rPr>
            <w:rFonts w:asciiTheme="minorHAnsi" w:hAnsiTheme="minorHAnsi" w:cstheme="minorHAnsi"/>
            <w:sz w:val="22"/>
            <w:szCs w:val="22"/>
            <w:lang w:val="en-GB"/>
          </w:rPr>
          <w:alias w:val="nama instansi"/>
          <w:tag w:val="nama instansi"/>
          <w:id w:val="-887022921"/>
          <w:placeholder>
            <w:docPart w:val="0FBC6E73559341CB85D56AEADCAE156E"/>
          </w:placeholder>
        </w:sdtPr>
        <w:sdtEndPr/>
        <w:sdtContent>
          <w:r w:rsidR="00D95B6D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>Universitas Telkom</w:t>
          </w:r>
        </w:sdtContent>
      </w:sdt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yang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selanjutnya disebut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PIHAK KEDUA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2CF0F760" w14:textId="77777777" w:rsidR="00FF409F" w:rsidRPr="00290C61" w:rsidRDefault="00A63E2F" w:rsidP="00637205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PIHAK PERTAMA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dan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PIHAK KEDUA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yang selanjutnya disebut sebagai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 PARA PIHAK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menerangkan terlebih dahulu:</w:t>
      </w:r>
    </w:p>
    <w:p w14:paraId="334EF145" w14:textId="77777777" w:rsidR="00290C61" w:rsidRPr="00290C61" w:rsidRDefault="00A63E2F" w:rsidP="00290C61">
      <w:pPr>
        <w:pStyle w:val="ListParagraph"/>
        <w:numPr>
          <w:ilvl w:val="0"/>
          <w:numId w:val="1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Bahwa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PIHAK PERTAMA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adalah</w:t>
      </w:r>
      <w:r w:rsidR="00474894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E96048" w:rsidRPr="00E96048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men</w:t>
      </w:r>
      <w:r w:rsidR="00900FFB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jelaskan organisasi/ institusi/University/p</w:t>
      </w:r>
      <w:r w:rsidR="00E96048" w:rsidRPr="00E96048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erusahaan tersebut badan apa dan bergerak dalam bidang apa (profil singkat/identitas perusahaan mitra)</w:t>
      </w:r>
    </w:p>
    <w:p w14:paraId="768AC445" w14:textId="77777777" w:rsidR="00C82F68" w:rsidRPr="00290C61" w:rsidRDefault="00A63E2F" w:rsidP="00637205">
      <w:pPr>
        <w:pStyle w:val="ListParagraph"/>
        <w:numPr>
          <w:ilvl w:val="0"/>
          <w:numId w:val="1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Bahwa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PIHAK KEDUA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adalah </w:t>
      </w:r>
      <w:r w:rsidR="00FE3C44">
        <w:rPr>
          <w:rFonts w:asciiTheme="minorHAnsi" w:hAnsiTheme="minorHAnsi" w:cstheme="minorHAnsi"/>
          <w:sz w:val="22"/>
          <w:szCs w:val="22"/>
          <w:lang w:val="en-GB"/>
        </w:rPr>
        <w:t xml:space="preserve">Institusi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Pendidikan tinggi yang didirikan berdasarkan hukum Indonesia, yang berkedudukan</w:t>
      </w:r>
      <w:r w:rsidR="00FE3C44">
        <w:rPr>
          <w:rFonts w:asciiTheme="minorHAnsi" w:hAnsiTheme="minorHAnsi" w:cstheme="minorHAnsi"/>
          <w:sz w:val="22"/>
          <w:szCs w:val="22"/>
          <w:lang w:val="en-GB"/>
        </w:rPr>
        <w:t xml:space="preserve"> di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Komplek Bandung Techno</w:t>
      </w:r>
      <w:r w:rsidR="00C3478A">
        <w:rPr>
          <w:rFonts w:asciiTheme="minorHAnsi" w:hAnsiTheme="minorHAnsi" w:cstheme="minorHAnsi"/>
          <w:sz w:val="22"/>
          <w:szCs w:val="22"/>
          <w:lang w:val="en-GB"/>
        </w:rPr>
        <w:t>plek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Jalan Telkomunikasi No. 1, Terusan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Buah Batu, Kabupaten Bandung</w:t>
      </w:r>
    </w:p>
    <w:p w14:paraId="449893F6" w14:textId="77777777" w:rsidR="00FF409F" w:rsidRPr="00290C61" w:rsidRDefault="00A63E2F" w:rsidP="00637205">
      <w:pPr>
        <w:pStyle w:val="ListParagraph"/>
        <w:numPr>
          <w:ilvl w:val="0"/>
          <w:numId w:val="1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Bahwa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PARA PIHAK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saling mendukung untuk mengadakan </w:t>
      </w:r>
      <w:r w:rsidR="00C86F2D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Kerjasama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tentang penyelenggaraan program </w:t>
      </w:r>
      <w:sdt>
        <w:sdtPr>
          <w:rPr>
            <w:rFonts w:asciiTheme="minorHAnsi" w:hAnsiTheme="minorHAnsi" w:cstheme="minorHAnsi"/>
            <w:sz w:val="22"/>
            <w:szCs w:val="22"/>
            <w:lang w:val="en-GB"/>
          </w:rPr>
          <w:alias w:val="nama program"/>
          <w:tag w:val="nama program"/>
          <w:id w:val="-1963029434"/>
          <w:placeholder>
            <w:docPart w:val="0FBC6E73559341CB85D56AEADCAE156E"/>
          </w:placeholder>
        </w:sdtPr>
        <w:sdtEndPr/>
        <w:sdtContent>
          <w:r w:rsidR="002554F6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 xml:space="preserve">beasiswa pendidikan dan kursus singkat </w:t>
          </w:r>
          <w:r w:rsidR="000C3D86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>untuk</w:t>
          </w:r>
          <w:r w:rsidR="002554F6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 xml:space="preserve"> pengembangan</w:t>
          </w:r>
          <w:r w:rsidR="000C3D86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 xml:space="preserve"> dan peningkatan kapasitas </w:t>
          </w:r>
          <w:r w:rsidR="002554F6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 xml:space="preserve">mahasiswa </w:t>
          </w:r>
          <w:r w:rsidR="000C3D86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 xml:space="preserve">dari </w:t>
          </w:r>
          <w:r w:rsidR="002554F6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>negara berkembang</w:t>
          </w:r>
        </w:sdtContent>
      </w:sdt>
      <w:r w:rsidR="00C82F68" w:rsidRPr="00290C61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2C7118D0" w14:textId="77777777" w:rsidR="002554F6" w:rsidRPr="00290C61" w:rsidRDefault="00A63E2F" w:rsidP="00637205">
      <w:pPr>
        <w:spacing w:after="120"/>
        <w:ind w:left="66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Perjanjian </w:t>
      </w:r>
      <w:r w:rsidR="00C86F2D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Kerjasama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ini merupakan pelaksanaan dari Nota Kesepahaman Nomor 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  <w:lang w:val="en-GB"/>
          </w:rPr>
          <w:id w:val="-1878077423"/>
          <w:placeholder>
            <w:docPart w:val="DefaultPlaceholder_-1854013440"/>
          </w:placeholder>
        </w:sdtPr>
        <w:sdtEndPr/>
        <w:sdtContent>
          <w:r w:rsidR="00BD786C"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 xml:space="preserve">XXXXXMITRA </w:t>
          </w:r>
        </w:sdtContent>
      </w:sdt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dan Nomor </w:t>
      </w:r>
      <w:r w:rsidR="00BD786C" w:rsidRPr="00BD786C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XXXXXTELU</w:t>
      </w:r>
      <w:r w:rsidR="00BD786C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tanggal</w:t>
      </w:r>
      <w:r w:rsidR="00FE3C44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BD786C" w:rsidRPr="00BD786C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XXXXX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  <w:lang w:val="en-GB"/>
          </w:rPr>
          <w:alias w:val="ketik tanggal"/>
          <w:tag w:val="ketik tanggal"/>
          <w:id w:val="1786691604"/>
          <w:placeholder>
            <w:docPart w:val="1D702EEA85704A9FAC6B324B8AE371FD"/>
          </w:placeholder>
        </w:sdtPr>
        <w:sdtEndPr/>
        <w:sdtContent>
          <w:r w:rsidR="00C86F2D" w:rsidRPr="00BD786C"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 xml:space="preserve"> </w:t>
          </w:r>
        </w:sdtContent>
      </w:sdt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bulan 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  <w:lang w:val="en-GB"/>
          </w:rPr>
          <w:alias w:val="pilih bulan"/>
          <w:tag w:val="pilih bulan"/>
          <w:id w:val="665523091"/>
          <w:placeholder>
            <w:docPart w:val="67A7CA7A3ACF44F88ABCAD09B86D3DF5"/>
          </w:placeholder>
          <w:comboBox>
            <w:listItem w:value="Choose an item."/>
            <w:listItem w:displayText="Januari" w:value="Januari"/>
            <w:listItem w:displayText="Februari" w:value="Februari"/>
            <w:listItem w:displayText="Maret" w:value="Maret"/>
            <w:listItem w:displayText="April" w:value="April"/>
            <w:listItem w:displayText="Mei" w:value="Mei"/>
            <w:listItem w:displayText="Juni" w:value="Juni"/>
            <w:listItem w:displayText="Juli" w:value="Juli"/>
            <w:listItem w:displayText="Agustus" w:value="Agustus"/>
            <w:listItem w:displayText="September" w:value="September"/>
            <w:listItem w:displayText="Oktober" w:value="Oktober"/>
            <w:listItem w:displayText="November" w:value="November"/>
            <w:listItem w:displayText="Desember" w:value="Desember"/>
          </w:comboBox>
        </w:sdtPr>
        <w:sdtEndPr/>
        <w:sdtContent>
          <w:r w:rsidR="00BD786C" w:rsidRPr="00BD786C"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>XXXXX</w:t>
          </w:r>
        </w:sdtContent>
      </w:sdt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tahun </w:t>
      </w:r>
      <w:sdt>
        <w:sdtPr>
          <w:rPr>
            <w:rFonts w:asciiTheme="minorHAnsi" w:hAnsiTheme="minorHAnsi" w:cstheme="minorHAnsi"/>
            <w:sz w:val="22"/>
            <w:szCs w:val="22"/>
            <w:lang w:val="en-GB"/>
          </w:rPr>
          <w:alias w:val="pilih tahun"/>
          <w:tag w:val="pilih tahun"/>
          <w:id w:val="1100524347"/>
          <w:placeholder>
            <w:docPart w:val="67A7CA7A3ACF44F88ABCAD09B86D3DF5"/>
          </w:placeholder>
          <w:comboBox>
            <w:listItem w:value="Choose an item."/>
            <w:listItem w:displayText="Dua Ribu Dua Puluh" w:value="Dua Ribu Dua Puluh"/>
            <w:listItem w:displayText="Dua Ribu Dua Puluh Satu" w:value="Dua Ribu Dua Puluh Satu"/>
            <w:listItem w:displayText="Dua Ribu Dua Puluh Dua" w:value="Dua Ribu Dua Puluh Dua"/>
            <w:listItem w:displayText="Dua Ribu Dua Puluh Tiga" w:value="Dua Ribu Dua Puluh Tiga"/>
          </w:comboBox>
        </w:sdtPr>
        <w:sdtEndPr/>
        <w:sdtContent>
          <w:r>
            <w:rPr>
              <w:rFonts w:asciiTheme="minorHAnsi" w:hAnsiTheme="minorHAnsi" w:cstheme="minorHAnsi"/>
              <w:sz w:val="22"/>
              <w:szCs w:val="22"/>
              <w:lang w:val="en-GB"/>
            </w:rPr>
            <w:t>Dua Ribu Dua Puluh</w:t>
          </w:r>
        </w:sdtContent>
      </w:sdt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 tentang </w:t>
      </w:r>
      <w:sdt>
        <w:sdtPr>
          <w:rPr>
            <w:rFonts w:asciiTheme="minorHAnsi" w:hAnsiTheme="minorHAnsi" w:cstheme="minorHAnsi"/>
            <w:sz w:val="22"/>
            <w:szCs w:val="22"/>
            <w:lang w:val="en-GB"/>
          </w:rPr>
          <w:alias w:val="judul Nota"/>
          <w:tag w:val="judul Nota"/>
          <w:id w:val="755330247"/>
          <w:placeholder>
            <w:docPart w:val="DefaultPlaceholder_-1854013440"/>
          </w:placeholder>
        </w:sdtPr>
        <w:sdtEndPr/>
        <w:sdtContent>
          <w:r w:rsidR="00C86F2D"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 xml:space="preserve">Kerjasama </w:t>
          </w:r>
          <w:r w:rsidRPr="00290C61">
            <w:rPr>
              <w:rFonts w:asciiTheme="minorHAnsi" w:hAnsiTheme="minorHAnsi" w:cstheme="minorHAnsi"/>
              <w:sz w:val="22"/>
              <w:szCs w:val="22"/>
              <w:lang w:val="en-GB"/>
            </w:rPr>
            <w:t>Penyelenggaraan Pendidikan Bagi Mahasiswa dari Negara Berkembang</w:t>
          </w:r>
        </w:sdtContent>
      </w:sdt>
      <w:r w:rsidRPr="00290C61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09D1B23E" w14:textId="77777777" w:rsidR="00FF409F" w:rsidRPr="00290C61" w:rsidRDefault="00A63E2F" w:rsidP="00637205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PARA PIHAK </w:t>
      </w:r>
      <w:r w:rsidR="000C3D86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sepakat untuk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membuat dan menandatangani Perjanjian </w:t>
      </w:r>
      <w:r w:rsidR="00C86F2D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Kerjasama </w:t>
      </w:r>
      <w:r w:rsidR="000C3D86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yang selanjutnya disebut Perjanjian,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dengan syarat-syarat dan ketentuan sebagai berikut:</w:t>
      </w:r>
    </w:p>
    <w:p w14:paraId="4CAF9D5C" w14:textId="77777777" w:rsidR="007E4346" w:rsidRDefault="007E4346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834AC0A" w14:textId="77777777" w:rsidR="000C3D86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MAKSUD DAN TUJUAN</w:t>
      </w:r>
    </w:p>
    <w:p w14:paraId="67B8B866" w14:textId="77777777" w:rsidR="000C3D86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lastRenderedPageBreak/>
        <w:t>Pasal 1</w:t>
      </w:r>
    </w:p>
    <w:p w14:paraId="348706CF" w14:textId="77777777" w:rsidR="000C3D86" w:rsidRPr="00290C61" w:rsidRDefault="00A63E2F" w:rsidP="00637205">
      <w:pPr>
        <w:pStyle w:val="ListParagraph"/>
        <w:numPr>
          <w:ilvl w:val="0"/>
          <w:numId w:val="7"/>
        </w:numPr>
        <w:spacing w:after="120"/>
        <w:ind w:left="425" w:hanging="357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Maksud dari Perjanjian ini sebagai pedoman bagi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PARA PIHAK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dalam me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laksanakan tanggung jawab yang ditentukan / disepakati dalam perjanjian ini.</w:t>
      </w:r>
    </w:p>
    <w:p w14:paraId="3B1D004D" w14:textId="77777777" w:rsidR="000C3D86" w:rsidRPr="00290C61" w:rsidRDefault="00A63E2F" w:rsidP="00637205">
      <w:pPr>
        <w:pStyle w:val="ListParagraph"/>
        <w:numPr>
          <w:ilvl w:val="0"/>
          <w:numId w:val="7"/>
        </w:numPr>
        <w:spacing w:after="120"/>
        <w:ind w:left="425" w:hanging="357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Tujuan Perjanjian ini adalah untuk melaksanakan </w:t>
      </w:r>
      <w:r w:rsidR="00C86F2D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Kerjasama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dalam rangka penyelenggaraan program </w:t>
      </w:r>
      <w:r w:rsidR="00BD786C" w:rsidRPr="00BD786C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XXXXX </w:t>
      </w:r>
      <w:r w:rsidRPr="00BD786C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untuk </w:t>
      </w:r>
      <w:r w:rsidR="00BD786C" w:rsidRPr="00BD786C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XXXX.</w:t>
      </w:r>
    </w:p>
    <w:p w14:paraId="62A1604A" w14:textId="77777777" w:rsidR="00C86F2D" w:rsidRPr="00290C61" w:rsidRDefault="00C86F2D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3F7DA50" w14:textId="77777777" w:rsidR="00FF409F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R</w:t>
      </w:r>
      <w:r w:rsidR="000326F7">
        <w:rPr>
          <w:rFonts w:asciiTheme="minorHAnsi" w:hAnsiTheme="minorHAnsi" w:cstheme="minorHAnsi"/>
          <w:b/>
          <w:sz w:val="22"/>
          <w:szCs w:val="22"/>
          <w:lang w:val="en-GB"/>
        </w:rPr>
        <w:t>UANG LINGKUP KERJA</w:t>
      </w:r>
      <w:r w:rsidR="000C3D86" w:rsidRPr="00290C61">
        <w:rPr>
          <w:rFonts w:asciiTheme="minorHAnsi" w:hAnsiTheme="minorHAnsi" w:cstheme="minorHAnsi"/>
          <w:b/>
          <w:sz w:val="22"/>
          <w:szCs w:val="22"/>
          <w:lang w:val="en-GB"/>
        </w:rPr>
        <w:t>SAMA</w:t>
      </w:r>
    </w:p>
    <w:p w14:paraId="367F0A53" w14:textId="77777777" w:rsidR="00FF409F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2</w:t>
      </w:r>
    </w:p>
    <w:p w14:paraId="42BBF522" w14:textId="77777777" w:rsidR="00D94D15" w:rsidRPr="00290C61" w:rsidRDefault="00A63E2F" w:rsidP="00637205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Ruang lingkup </w:t>
      </w:r>
      <w:r w:rsidR="00C86F2D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Kerjasama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ini meliputi:</w:t>
      </w:r>
    </w:p>
    <w:p w14:paraId="3FB7F12B" w14:textId="77777777" w:rsidR="00D94D15" w:rsidRPr="0075242E" w:rsidRDefault="00A63E2F" w:rsidP="00637205">
      <w:pPr>
        <w:pStyle w:val="ListParagraph"/>
        <w:numPr>
          <w:ilvl w:val="0"/>
          <w:numId w:val="2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Pemberian</w:t>
      </w:r>
      <w:r w:rsidR="0075242E"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………………………………..</w:t>
      </w: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;</w:t>
      </w:r>
    </w:p>
    <w:p w14:paraId="0EABD3F8" w14:textId="77777777" w:rsidR="0010622F" w:rsidRPr="0075242E" w:rsidRDefault="00A63E2F" w:rsidP="0010622F">
      <w:pPr>
        <w:pStyle w:val="ListParagraph"/>
        <w:numPr>
          <w:ilvl w:val="0"/>
          <w:numId w:val="2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Pemberian</w:t>
      </w:r>
      <w:r w:rsidR="0075242E"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………………………..</w:t>
      </w: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;</w:t>
      </w:r>
    </w:p>
    <w:p w14:paraId="70EF804C" w14:textId="77777777" w:rsidR="000C3D86" w:rsidRPr="0075242E" w:rsidRDefault="00A63E2F" w:rsidP="00637205">
      <w:pPr>
        <w:pStyle w:val="ListParagraph"/>
        <w:numPr>
          <w:ilvl w:val="0"/>
          <w:numId w:val="2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Penyelenggaraan</w:t>
      </w:r>
      <w:r w:rsidR="0075242E"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………………………</w:t>
      </w: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;</w:t>
      </w:r>
    </w:p>
    <w:p w14:paraId="2F19CE15" w14:textId="77777777" w:rsidR="000C3D86" w:rsidRPr="0075242E" w:rsidRDefault="00A63E2F" w:rsidP="00637205">
      <w:pPr>
        <w:pStyle w:val="ListParagraph"/>
        <w:numPr>
          <w:ilvl w:val="0"/>
          <w:numId w:val="2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Pemanfaatan</w:t>
      </w:r>
      <w:r w:rsidR="0075242E"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…………………..</w:t>
      </w:r>
      <w:r w:rsidR="00E71F46"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;</w:t>
      </w:r>
    </w:p>
    <w:p w14:paraId="0C03D9D1" w14:textId="77777777" w:rsidR="000C3D86" w:rsidRPr="0075242E" w:rsidRDefault="00A63E2F" w:rsidP="00637205">
      <w:pPr>
        <w:pStyle w:val="ListParagraph"/>
        <w:numPr>
          <w:ilvl w:val="0"/>
          <w:numId w:val="2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Pelaksanaan kegiatan </w:t>
      </w:r>
      <w:r w:rsidR="0075242E"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……………</w:t>
      </w:r>
    </w:p>
    <w:p w14:paraId="0AC7E6C5" w14:textId="77777777" w:rsidR="00E71F46" w:rsidRPr="0075242E" w:rsidRDefault="00A63E2F" w:rsidP="00637205">
      <w:pPr>
        <w:pStyle w:val="ListParagraph"/>
        <w:numPr>
          <w:ilvl w:val="0"/>
          <w:numId w:val="2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Kegiatan lain yang disepakati </w:t>
      </w:r>
      <w:r w:rsidRPr="0075242E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>PARA PIHAK</w:t>
      </w: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.</w:t>
      </w:r>
    </w:p>
    <w:p w14:paraId="31ECBDC1" w14:textId="77777777" w:rsidR="00C86F2D" w:rsidRPr="00290C61" w:rsidRDefault="00C86F2D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23852B4" w14:textId="77777777" w:rsidR="000C3D86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PRINSIP KERJA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SAMA</w:t>
      </w:r>
    </w:p>
    <w:p w14:paraId="25C9A912" w14:textId="77777777" w:rsidR="000C3D86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3</w:t>
      </w:r>
    </w:p>
    <w:p w14:paraId="4467DDAC" w14:textId="77777777" w:rsidR="00290C61" w:rsidRPr="00290C61" w:rsidRDefault="00A63E2F" w:rsidP="00290C61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PARA PIHAK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melaksanakan </w:t>
      </w:r>
      <w:r w:rsidR="00C86F2D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Kerjasama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berlandaskan itikad baik serta saling percaya dengan tetap memperhatikan ketentuan peraturan perundang-undangan.</w:t>
      </w:r>
    </w:p>
    <w:p w14:paraId="5FAFE9EC" w14:textId="77777777" w:rsidR="00290C61" w:rsidRPr="00290C61" w:rsidRDefault="00290C61" w:rsidP="00290C61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7AADE5C9" w14:textId="77777777" w:rsidR="00D94D15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TANGGUNG JAWAB PARA PIHAK</w:t>
      </w:r>
    </w:p>
    <w:p w14:paraId="7C55552A" w14:textId="77777777" w:rsidR="00D94D15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4</w:t>
      </w:r>
    </w:p>
    <w:p w14:paraId="70B123EA" w14:textId="77777777" w:rsidR="00290C61" w:rsidRPr="00290C61" w:rsidRDefault="00A63E2F" w:rsidP="00290C61">
      <w:pPr>
        <w:pStyle w:val="ListParagraph"/>
        <w:numPr>
          <w:ilvl w:val="0"/>
          <w:numId w:val="3"/>
        </w:numPr>
        <w:spacing w:after="120"/>
        <w:ind w:left="426"/>
        <w:contextualSpacing w:val="0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PIHAK PERTAMA </w:t>
      </w:r>
      <w:r w:rsidR="00B1591B" w:rsidRPr="00290C61">
        <w:rPr>
          <w:rFonts w:asciiTheme="minorHAnsi" w:hAnsiTheme="minorHAnsi" w:cstheme="minorHAnsi"/>
          <w:sz w:val="22"/>
          <w:szCs w:val="22"/>
          <w:lang w:val="en-GB"/>
        </w:rPr>
        <w:t>bertanggung jawab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56BBCB5B" w14:textId="77777777" w:rsidR="00C86F2D" w:rsidRPr="0075242E" w:rsidRDefault="00A63E2F" w:rsidP="0075242E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……….</w:t>
      </w:r>
    </w:p>
    <w:p w14:paraId="7D754BEE" w14:textId="77777777" w:rsidR="0075242E" w:rsidRPr="0075242E" w:rsidRDefault="00A63E2F" w:rsidP="0075242E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……….</w:t>
      </w:r>
    </w:p>
    <w:p w14:paraId="17EEDC8E" w14:textId="77777777" w:rsidR="0075242E" w:rsidRPr="0075242E" w:rsidRDefault="00A63E2F" w:rsidP="0075242E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……….</w:t>
      </w:r>
    </w:p>
    <w:p w14:paraId="418FE710" w14:textId="77777777" w:rsidR="0075242E" w:rsidRPr="0075242E" w:rsidRDefault="00A63E2F" w:rsidP="0075242E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</w:t>
      </w:r>
      <w:r>
        <w:rPr>
          <w:rFonts w:asciiTheme="minorHAnsi" w:hAnsiTheme="minorHAnsi" w:cstheme="minorHAnsi"/>
          <w:sz w:val="22"/>
          <w:szCs w:val="22"/>
          <w:highlight w:val="yellow"/>
          <w:lang w:val="en-GB"/>
        </w:rPr>
        <w:t>.</w:t>
      </w:r>
    </w:p>
    <w:p w14:paraId="48A0227C" w14:textId="77777777" w:rsidR="00D94D15" w:rsidRPr="00290C61" w:rsidRDefault="00A63E2F" w:rsidP="00637205">
      <w:pPr>
        <w:pStyle w:val="ListParagraph"/>
        <w:numPr>
          <w:ilvl w:val="0"/>
          <w:numId w:val="3"/>
        </w:numPr>
        <w:spacing w:after="120"/>
        <w:ind w:left="426"/>
        <w:contextualSpacing w:val="0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PIHAK KEDUA </w:t>
      </w:r>
      <w:r w:rsidR="00B1591B" w:rsidRPr="00290C61">
        <w:rPr>
          <w:rFonts w:asciiTheme="minorHAnsi" w:hAnsiTheme="minorHAnsi" w:cstheme="minorHAnsi"/>
          <w:sz w:val="22"/>
          <w:szCs w:val="22"/>
          <w:lang w:val="en-GB"/>
        </w:rPr>
        <w:t>bertanggung jawab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4257C870" w14:textId="77777777" w:rsidR="00E71F46" w:rsidRPr="0075242E" w:rsidRDefault="00A63E2F" w:rsidP="00637205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en-GB"/>
        </w:rPr>
        <w:t>..</w:t>
      </w: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….</w:t>
      </w:r>
    </w:p>
    <w:p w14:paraId="3CB13EEA" w14:textId="77777777" w:rsidR="0075242E" w:rsidRPr="0075242E" w:rsidRDefault="00A63E2F" w:rsidP="00637205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…...</w:t>
      </w:r>
    </w:p>
    <w:p w14:paraId="76C762C2" w14:textId="77777777" w:rsidR="0075242E" w:rsidRPr="0075242E" w:rsidRDefault="00A63E2F" w:rsidP="00637205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</w:t>
      </w:r>
    </w:p>
    <w:p w14:paraId="5A249ED1" w14:textId="77777777" w:rsidR="0075242E" w:rsidRPr="0075242E" w:rsidRDefault="00A63E2F" w:rsidP="00637205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75242E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…….</w:t>
      </w:r>
    </w:p>
    <w:p w14:paraId="49ED98F5" w14:textId="77777777" w:rsidR="00C86F2D" w:rsidRPr="00290C61" w:rsidRDefault="00C86F2D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3B11D176" w14:textId="77777777" w:rsidR="0075242E" w:rsidRDefault="0075242E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359D6945" w14:textId="77777777" w:rsidR="0075242E" w:rsidRDefault="0075242E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72DC47E4" w14:textId="77777777" w:rsidR="00135FC9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PERTUKARAN DAN PEMANFAATAN DATA</w:t>
      </w:r>
    </w:p>
    <w:p w14:paraId="07BEEF24" w14:textId="77777777" w:rsidR="00135FC9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lastRenderedPageBreak/>
        <w:t>Pasal 5</w:t>
      </w:r>
    </w:p>
    <w:p w14:paraId="42E8EE8D" w14:textId="77777777" w:rsidR="00290C61" w:rsidRPr="00C71FD1" w:rsidRDefault="00A63E2F" w:rsidP="00290C61">
      <w:pPr>
        <w:pStyle w:val="ListParagraph"/>
        <w:numPr>
          <w:ilvl w:val="0"/>
          <w:numId w:val="9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C71FD1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>XXXXXX</w:t>
      </w:r>
      <w:r w:rsidR="00135FC9" w:rsidRPr="00C71FD1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;</w:t>
      </w:r>
    </w:p>
    <w:p w14:paraId="7D147315" w14:textId="77777777" w:rsidR="00984402" w:rsidRPr="00C71FD1" w:rsidRDefault="00A63E2F" w:rsidP="00290C61">
      <w:pPr>
        <w:pStyle w:val="ListParagraph"/>
        <w:numPr>
          <w:ilvl w:val="0"/>
          <w:numId w:val="9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C71FD1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>XXXXX</w:t>
      </w:r>
      <w:r w:rsidR="00135FC9" w:rsidRPr="00C71FD1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.</w:t>
      </w:r>
    </w:p>
    <w:p w14:paraId="148FE0FF" w14:textId="77777777" w:rsidR="00984402" w:rsidRPr="00290C61" w:rsidRDefault="00984402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EB74D8E" w14:textId="77777777" w:rsidR="00AF7ECC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JANGKA WAKTU</w:t>
      </w:r>
    </w:p>
    <w:p w14:paraId="09274643" w14:textId="77777777" w:rsidR="00AF7ECC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6</w:t>
      </w:r>
    </w:p>
    <w:p w14:paraId="42BF2D9D" w14:textId="77777777" w:rsidR="00AF7ECC" w:rsidRPr="00435170" w:rsidRDefault="00A63E2F" w:rsidP="00637205">
      <w:pPr>
        <w:pStyle w:val="ListParagraph"/>
        <w:numPr>
          <w:ilvl w:val="0"/>
          <w:numId w:val="10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Perjanjian ini berlaku selama 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  <w:lang w:val="en-GB"/>
          </w:rPr>
          <w:alias w:val="pilih tahun"/>
          <w:tag w:val="pilih tahun"/>
          <w:id w:val="-373773343"/>
          <w:placeholder>
            <w:docPart w:val="08D4FB9F2F454D80AC1F42776415A309"/>
          </w:placeholder>
          <w:comboBox>
            <w:listItem w:value="Choose an item."/>
            <w:listItem w:displayText="1 (satu)" w:value="1 (satu)"/>
            <w:listItem w:displayText="3 (tiga)" w:value="3 (tiga)"/>
            <w:listItem w:displayText="5 (lima)" w:value="5 (lima)"/>
          </w:comboBox>
        </w:sdtPr>
        <w:sdtEndPr/>
        <w:sdtContent>
          <w:r w:rsidR="00C71FD1" w:rsidRPr="00435170"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>X</w:t>
          </w:r>
          <w:r w:rsidR="00135FC9" w:rsidRPr="00435170"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 xml:space="preserve"> (</w:t>
          </w:r>
          <w:r w:rsidR="00C71FD1" w:rsidRPr="00435170"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>XXXX</w:t>
          </w:r>
          <w:r w:rsidR="00135FC9" w:rsidRPr="00435170"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t>)</w:t>
          </w:r>
        </w:sdtContent>
      </w:sdt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 tahun terhitung sejak ditandatangani dan dapat diperpanjang atas kesepakatan </w:t>
      </w:r>
      <w:r w:rsidRPr="00435170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>PARA PIHAK</w:t>
      </w: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.</w:t>
      </w:r>
    </w:p>
    <w:p w14:paraId="3B45BF7F" w14:textId="77777777" w:rsidR="00637205" w:rsidRPr="00435170" w:rsidRDefault="00A63E2F" w:rsidP="00637205">
      <w:pPr>
        <w:pStyle w:val="ListParagraph"/>
        <w:numPr>
          <w:ilvl w:val="0"/>
          <w:numId w:val="10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Lama </w:t>
      </w:r>
      <w:r w:rsidR="00435170"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KEGIATAN………………</w:t>
      </w:r>
    </w:p>
    <w:p w14:paraId="7DD02E58" w14:textId="77777777" w:rsidR="00637205" w:rsidRPr="00435170" w:rsidRDefault="00A63E2F" w:rsidP="00637205">
      <w:pPr>
        <w:pStyle w:val="ListParagraph"/>
        <w:numPr>
          <w:ilvl w:val="0"/>
          <w:numId w:val="10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Lama waktu </w:t>
      </w: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pelaksanaan setiap kegiatan kursus singkat sesuai kesepakatan </w:t>
      </w:r>
      <w:r w:rsidRPr="00435170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>PARA PIHAK</w:t>
      </w: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.</w:t>
      </w:r>
    </w:p>
    <w:p w14:paraId="368EE38D" w14:textId="77777777" w:rsidR="00135FC9" w:rsidRPr="00435170" w:rsidRDefault="00A63E2F" w:rsidP="00637205">
      <w:pPr>
        <w:pStyle w:val="ListParagraph"/>
        <w:numPr>
          <w:ilvl w:val="0"/>
          <w:numId w:val="10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Berakhirnya Perjanjian tidak menghapus tanggung jawab </w:t>
      </w:r>
      <w:r w:rsidRPr="00435170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 xml:space="preserve">PARA PIHAK </w:t>
      </w: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yang belum diselesaikan berdasarkan Perjanjian ini.</w:t>
      </w:r>
    </w:p>
    <w:p w14:paraId="22BC5C2F" w14:textId="77777777" w:rsidR="00984402" w:rsidRPr="00290C61" w:rsidRDefault="00984402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2F294740" w14:textId="77777777" w:rsidR="00135FC9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PEMBIAYAAN</w:t>
      </w:r>
    </w:p>
    <w:p w14:paraId="5D9F235C" w14:textId="77777777" w:rsidR="00135FC9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7</w:t>
      </w:r>
    </w:p>
    <w:p w14:paraId="3D1C7AB5" w14:textId="77777777" w:rsidR="00135FC9" w:rsidRPr="00290C61" w:rsidRDefault="00A63E2F" w:rsidP="00637205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Pembiayaan yang timbul dalam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pelaksanaan Perjanjian ini dibebankan pada anggaran masing-masing pihak secara proporsional sesuai dengan ketentuan dalam </w:t>
      </w: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Pasal 4.</w:t>
      </w:r>
    </w:p>
    <w:p w14:paraId="089C3604" w14:textId="77777777" w:rsidR="00984402" w:rsidRPr="00290C61" w:rsidRDefault="00984402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BD0FD22" w14:textId="77777777" w:rsidR="00135FC9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PENYELESAIAN PERSELISIHAN</w:t>
      </w:r>
    </w:p>
    <w:p w14:paraId="4B8BFEB5" w14:textId="77777777" w:rsidR="00135FC9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8</w:t>
      </w:r>
    </w:p>
    <w:p w14:paraId="54B73B3F" w14:textId="77777777" w:rsidR="005D040B" w:rsidRPr="00290C61" w:rsidRDefault="00A63E2F" w:rsidP="00637205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>Apabila dikemudian hari terdapat perselisihan dan perbedaan penafsiran dalam pelaksanaan P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erjanjian ini,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PARA PIHAK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sepakat untuk menyelesaikan secara musyawarah mufakat.</w:t>
      </w:r>
    </w:p>
    <w:p w14:paraId="1468C365" w14:textId="77777777" w:rsidR="00984402" w:rsidRPr="00290C61" w:rsidRDefault="00984402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121CB590" w14:textId="77777777" w:rsidR="005D040B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MONITORING DAN EVALUASI</w:t>
      </w:r>
    </w:p>
    <w:p w14:paraId="726E0DCE" w14:textId="77777777" w:rsidR="005D040B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9</w:t>
      </w:r>
    </w:p>
    <w:p w14:paraId="03149665" w14:textId="77777777" w:rsidR="005D040B" w:rsidRPr="00435170" w:rsidRDefault="00A63E2F" w:rsidP="00637205">
      <w:pPr>
        <w:pStyle w:val="ListParagraph"/>
        <w:numPr>
          <w:ilvl w:val="0"/>
          <w:numId w:val="13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435170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 xml:space="preserve">PARA PIHAK </w:t>
      </w: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melakukan monitoring terhadap </w:t>
      </w:r>
      <w:r w:rsidR="00435170"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……………….</w:t>
      </w:r>
    </w:p>
    <w:p w14:paraId="47DA4C39" w14:textId="77777777" w:rsidR="005D040B" w:rsidRPr="00435170" w:rsidRDefault="00A63E2F" w:rsidP="00637205">
      <w:pPr>
        <w:pStyle w:val="ListParagraph"/>
        <w:numPr>
          <w:ilvl w:val="0"/>
          <w:numId w:val="13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highlight w:val="yellow"/>
          <w:lang w:val="en-GB"/>
        </w:rPr>
      </w:pP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Selain melakukan monitoring, </w:t>
      </w:r>
      <w:r w:rsidRPr="00435170">
        <w:rPr>
          <w:rFonts w:asciiTheme="minorHAnsi" w:hAnsiTheme="minorHAnsi" w:cstheme="minorHAnsi"/>
          <w:b/>
          <w:sz w:val="22"/>
          <w:szCs w:val="22"/>
          <w:highlight w:val="yellow"/>
          <w:lang w:val="en-GB"/>
        </w:rPr>
        <w:t xml:space="preserve">PARA PIHAK </w:t>
      </w:r>
      <w:r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melaksanakan evaluasi atas </w:t>
      </w:r>
      <w:r w:rsidR="00435170" w:rsidRPr="00435170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………….. setiap……………</w:t>
      </w:r>
    </w:p>
    <w:p w14:paraId="1CAB1502" w14:textId="77777777" w:rsidR="00984402" w:rsidRPr="00290C61" w:rsidRDefault="00A63E2F" w:rsidP="00290C61">
      <w:pPr>
        <w:pStyle w:val="ListParagraph"/>
        <w:numPr>
          <w:ilvl w:val="0"/>
          <w:numId w:val="13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Tempat pelaksanaan evaluasi ditentukan sesuai kesepakatan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PARA PIHAK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6A51A03A" w14:textId="77777777" w:rsidR="00290C61" w:rsidRPr="00290C61" w:rsidRDefault="00290C61" w:rsidP="00290C61">
      <w:pPr>
        <w:pStyle w:val="ListParagraph"/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587CBB3E" w14:textId="77777777" w:rsidR="005D040B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KERAHASIAAN</w:t>
      </w:r>
    </w:p>
    <w:p w14:paraId="44282220" w14:textId="77777777" w:rsidR="005D040B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10</w:t>
      </w:r>
    </w:p>
    <w:p w14:paraId="52B1EEFB" w14:textId="77777777" w:rsidR="005D040B" w:rsidRPr="00290C61" w:rsidRDefault="00A63E2F" w:rsidP="00637205">
      <w:pPr>
        <w:pStyle w:val="ListParagraph"/>
        <w:numPr>
          <w:ilvl w:val="0"/>
          <w:numId w:val="14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PARA PIHAK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sepakat bahwa data dan informasi yang dipertukarkan bersifat rahasia.</w:t>
      </w:r>
    </w:p>
    <w:p w14:paraId="0F29E65B" w14:textId="77777777" w:rsidR="005D040B" w:rsidRPr="00290C61" w:rsidRDefault="00A63E2F" w:rsidP="00637205">
      <w:pPr>
        <w:pStyle w:val="ListParagraph"/>
        <w:numPr>
          <w:ilvl w:val="0"/>
          <w:numId w:val="14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PARA PIHAK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bertanggung jawab atas kerahasiaan, penggunaan, dan keamanan data dan in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formasi yang diperoleh.</w:t>
      </w:r>
    </w:p>
    <w:p w14:paraId="5576FC5C" w14:textId="77777777" w:rsidR="005D040B" w:rsidRPr="00290C61" w:rsidRDefault="00A63E2F" w:rsidP="00637205">
      <w:pPr>
        <w:pStyle w:val="ListParagraph"/>
        <w:numPr>
          <w:ilvl w:val="0"/>
          <w:numId w:val="14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 xml:space="preserve">PARA PIHAK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hanya dapat menggunakan data dan informasi sesuai dengan maksud dan tujuan penggunaan dan tidak diperkenankan untuk memberikan, meneruskan, dan mengungkapkan kepada pihak lain tanpa persetujuan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PARA PIHAK.</w:t>
      </w:r>
    </w:p>
    <w:p w14:paraId="50BC4451" w14:textId="77777777" w:rsidR="00984402" w:rsidRPr="00435170" w:rsidRDefault="00A63E2F" w:rsidP="00435170">
      <w:pPr>
        <w:pStyle w:val="ListParagraph"/>
        <w:numPr>
          <w:ilvl w:val="0"/>
          <w:numId w:val="14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Dalam hal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Perjanjian ini berakhir, ketentuan kerahasiaan data dan informasi ini tetap berlaku untuk seterusnya.</w:t>
      </w:r>
    </w:p>
    <w:p w14:paraId="6195AAAB" w14:textId="77777777" w:rsidR="005D040B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KORESPONDENSI</w:t>
      </w:r>
    </w:p>
    <w:p w14:paraId="45C15AC1" w14:textId="77777777" w:rsidR="005D040B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Pasal 11</w:t>
      </w:r>
    </w:p>
    <w:p w14:paraId="25C388E3" w14:textId="77777777" w:rsidR="005D040B" w:rsidRPr="00290C61" w:rsidRDefault="00A63E2F" w:rsidP="00637205">
      <w:pPr>
        <w:pStyle w:val="ListParagraph"/>
        <w:numPr>
          <w:ilvl w:val="0"/>
          <w:numId w:val="15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>Semua surat menyurat atau pemberitahuan yang berhubungan dengan pelaksanaan Perjanjian ini dibuat secara tertulis dengan alamat seb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agai berikut:</w:t>
      </w:r>
    </w:p>
    <w:tbl>
      <w:tblPr>
        <w:tblStyle w:val="TableGrid"/>
        <w:tblW w:w="942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8"/>
        <w:gridCol w:w="1137"/>
        <w:gridCol w:w="275"/>
        <w:gridCol w:w="7627"/>
      </w:tblGrid>
      <w:tr w:rsidR="0078736A" w14:paraId="00300132" w14:textId="77777777" w:rsidTr="00005963">
        <w:tc>
          <w:tcPr>
            <w:tcW w:w="388" w:type="dxa"/>
            <w:shd w:val="clear" w:color="auto" w:fill="FFFFFF" w:themeFill="background1"/>
          </w:tcPr>
          <w:p w14:paraId="59674015" w14:textId="77777777" w:rsidR="005D040B" w:rsidRPr="00290C61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a.</w:t>
            </w:r>
          </w:p>
        </w:tc>
        <w:tc>
          <w:tcPr>
            <w:tcW w:w="9039" w:type="dxa"/>
            <w:gridSpan w:val="3"/>
            <w:shd w:val="clear" w:color="auto" w:fill="FFFFFF" w:themeFill="background1"/>
          </w:tcPr>
          <w:p w14:paraId="69125ABD" w14:textId="77777777" w:rsidR="005D040B" w:rsidRPr="00290C61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PIHAK PERTAMA</w:t>
            </w:r>
          </w:p>
        </w:tc>
      </w:tr>
      <w:tr w:rsidR="0078736A" w14:paraId="11D55E32" w14:textId="77777777" w:rsidTr="00005963">
        <w:trPr>
          <w:trHeight w:val="219"/>
        </w:trPr>
        <w:tc>
          <w:tcPr>
            <w:tcW w:w="388" w:type="dxa"/>
            <w:shd w:val="clear" w:color="auto" w:fill="FFFFFF" w:themeFill="background1"/>
          </w:tcPr>
          <w:p w14:paraId="4CAA8A4B" w14:textId="77777777" w:rsidR="005D040B" w:rsidRPr="00290C61" w:rsidRDefault="005D040B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458842C1" w14:textId="77777777" w:rsidR="005D040B" w:rsidRPr="00290C61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PIC</w:t>
            </w:r>
          </w:p>
        </w:tc>
        <w:tc>
          <w:tcPr>
            <w:tcW w:w="275" w:type="dxa"/>
            <w:shd w:val="clear" w:color="auto" w:fill="FFFFFF" w:themeFill="background1"/>
          </w:tcPr>
          <w:p w14:paraId="1775B05F" w14:textId="77777777" w:rsidR="005D040B" w:rsidRPr="00290C61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  <w:tc>
          <w:tcPr>
            <w:tcW w:w="7627" w:type="dxa"/>
            <w:shd w:val="clear" w:color="auto" w:fill="FFFFFF" w:themeFill="background1"/>
          </w:tcPr>
          <w:p w14:paraId="18FBE037" w14:textId="77777777" w:rsidR="00005963" w:rsidRPr="00005963" w:rsidRDefault="00A63E2F" w:rsidP="00005963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</w:pPr>
            <w:r w:rsidRPr="001F69C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NAMA PIC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 xml:space="preserve"> MITRA</w:t>
            </w:r>
          </w:p>
        </w:tc>
      </w:tr>
      <w:tr w:rsidR="0078736A" w14:paraId="6E06E216" w14:textId="77777777" w:rsidTr="00005963">
        <w:tc>
          <w:tcPr>
            <w:tcW w:w="388" w:type="dxa"/>
            <w:shd w:val="clear" w:color="auto" w:fill="FFFFFF" w:themeFill="background1"/>
          </w:tcPr>
          <w:p w14:paraId="418B7131" w14:textId="77777777" w:rsidR="005D040B" w:rsidRPr="00F221C5" w:rsidRDefault="005D040B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1D823427" w14:textId="77777777" w:rsidR="00005963" w:rsidRPr="00F221C5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221C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Alamat</w:t>
            </w:r>
          </w:p>
          <w:p w14:paraId="27177D5C" w14:textId="77777777" w:rsidR="00005963" w:rsidRPr="00F221C5" w:rsidRDefault="00A63E2F" w:rsidP="00005963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Calibri" w:hAnsi="Calibri" w:cstheme="minorHAnsi"/>
                <w:sz w:val="22"/>
                <w:szCs w:val="22"/>
                <w:lang w:val="en-GB"/>
              </w:rPr>
            </w:pPr>
            <w:r>
              <w:rPr>
                <w:rFonts w:ascii="Calibri" w:hAnsi="Calibri" w:cstheme="minorHAnsi"/>
                <w:sz w:val="22"/>
                <w:szCs w:val="22"/>
                <w:lang w:val="en-GB"/>
              </w:rPr>
              <w:t>No Telfon</w:t>
            </w:r>
          </w:p>
          <w:p w14:paraId="4B30E6F2" w14:textId="77777777" w:rsidR="005D040B" w:rsidRPr="00F221C5" w:rsidRDefault="00A63E2F" w:rsidP="00005963">
            <w:pPr>
              <w:rPr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Email        </w:t>
            </w:r>
          </w:p>
        </w:tc>
        <w:tc>
          <w:tcPr>
            <w:tcW w:w="275" w:type="dxa"/>
            <w:shd w:val="clear" w:color="auto" w:fill="FFFFFF" w:themeFill="background1"/>
          </w:tcPr>
          <w:p w14:paraId="2E18B86B" w14:textId="77777777" w:rsidR="00005963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  <w:p w14:paraId="0567A6EF" w14:textId="77777777" w:rsidR="00F221C5" w:rsidRDefault="00A63E2F" w:rsidP="00005963">
            <w:pPr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  <w:p w14:paraId="747BCBEE" w14:textId="77777777" w:rsidR="005D040B" w:rsidRPr="00F221C5" w:rsidRDefault="005D040B" w:rsidP="00F221C5">
            <w:pPr>
              <w:rPr>
                <w:lang w:val="en-GB"/>
              </w:rPr>
            </w:pPr>
          </w:p>
        </w:tc>
        <w:tc>
          <w:tcPr>
            <w:tcW w:w="7627" w:type="dxa"/>
            <w:shd w:val="clear" w:color="auto" w:fill="FFFFFF" w:themeFill="background1"/>
          </w:tcPr>
          <w:p w14:paraId="4C4B50A3" w14:textId="77777777" w:rsidR="001F69C9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005963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 xml:space="preserve">ALAMAT PIC </w:t>
            </w:r>
            <w:r w:rsidR="00005963" w:rsidRPr="00005963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MITRA</w:t>
            </w:r>
          </w:p>
          <w:p w14:paraId="00615BB4" w14:textId="77777777" w:rsidR="00005963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005963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XXX XXX XXXX</w:t>
            </w:r>
          </w:p>
          <w:p w14:paraId="3207BDBE" w14:textId="77777777" w:rsidR="00005963" w:rsidRPr="00290C61" w:rsidRDefault="00A63E2F" w:rsidP="00005963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</w:tr>
      <w:tr w:rsidR="0078736A" w14:paraId="2A8533EA" w14:textId="77777777" w:rsidTr="00005963">
        <w:tc>
          <w:tcPr>
            <w:tcW w:w="388" w:type="dxa"/>
            <w:shd w:val="clear" w:color="auto" w:fill="FFFFFF" w:themeFill="background1"/>
          </w:tcPr>
          <w:p w14:paraId="191C59D6" w14:textId="77777777" w:rsidR="005D040B" w:rsidRPr="00290C61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b.</w:t>
            </w:r>
          </w:p>
        </w:tc>
        <w:tc>
          <w:tcPr>
            <w:tcW w:w="9039" w:type="dxa"/>
            <w:gridSpan w:val="3"/>
            <w:shd w:val="clear" w:color="auto" w:fill="FFFFFF" w:themeFill="background1"/>
          </w:tcPr>
          <w:p w14:paraId="6FAF1352" w14:textId="77777777" w:rsidR="005D040B" w:rsidRPr="00290C61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PIHAK KEDUA</w:t>
            </w:r>
          </w:p>
        </w:tc>
      </w:tr>
      <w:tr w:rsidR="0078736A" w14:paraId="6A1EB83D" w14:textId="77777777" w:rsidTr="00005963">
        <w:tc>
          <w:tcPr>
            <w:tcW w:w="388" w:type="dxa"/>
            <w:shd w:val="clear" w:color="auto" w:fill="FFFFFF" w:themeFill="background1"/>
          </w:tcPr>
          <w:p w14:paraId="53256D0D" w14:textId="77777777" w:rsidR="005D040B" w:rsidRPr="00290C61" w:rsidRDefault="005D040B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5DD56BC7" w14:textId="77777777" w:rsidR="005D040B" w:rsidRPr="00290C61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PIC</w:t>
            </w:r>
          </w:p>
        </w:tc>
        <w:tc>
          <w:tcPr>
            <w:tcW w:w="275" w:type="dxa"/>
            <w:shd w:val="clear" w:color="auto" w:fill="FFFFFF" w:themeFill="background1"/>
          </w:tcPr>
          <w:p w14:paraId="5F94AC40" w14:textId="77777777" w:rsidR="005D040B" w:rsidRPr="00290C61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  <w:highlight w:val="yellow"/>
              <w:lang w:val="en-GB"/>
            </w:rPr>
            <w:alias w:val="unit pihak 2"/>
            <w:tag w:val="unit pihak 2"/>
            <w:id w:val="-286652834"/>
            <w:placeholder>
              <w:docPart w:val="DefaultPlaceholder_-1854013440"/>
            </w:placeholder>
          </w:sdtPr>
          <w:sdtEndPr/>
          <w:sdtContent>
            <w:tc>
              <w:tcPr>
                <w:tcW w:w="7627" w:type="dxa"/>
                <w:shd w:val="clear" w:color="auto" w:fill="FFFFFF" w:themeFill="background1"/>
              </w:tcPr>
              <w:p w14:paraId="65A0EFDC" w14:textId="77777777" w:rsidR="005D040B" w:rsidRPr="00290C61" w:rsidRDefault="00A63E2F" w:rsidP="00BA161E">
                <w:pPr>
                  <w:pStyle w:val="ListParagraph"/>
                  <w:spacing w:after="120"/>
                  <w:ind w:left="0"/>
                  <w:contextualSpacing w:val="0"/>
                  <w:jc w:val="both"/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005963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  <w:lang w:val="en-GB"/>
                  </w:rPr>
                  <w:t>Kepala Bagian Kantor Urusan Internasional</w:t>
                </w:r>
              </w:p>
            </w:tc>
          </w:sdtContent>
        </w:sdt>
      </w:tr>
      <w:tr w:rsidR="0078736A" w14:paraId="02885D6B" w14:textId="77777777" w:rsidTr="00005963">
        <w:tc>
          <w:tcPr>
            <w:tcW w:w="388" w:type="dxa"/>
            <w:shd w:val="clear" w:color="auto" w:fill="FFFFFF" w:themeFill="background1"/>
          </w:tcPr>
          <w:p w14:paraId="378EFCE3" w14:textId="77777777" w:rsidR="005D040B" w:rsidRPr="00F221C5" w:rsidRDefault="005D040B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Calibri" w:hAnsi="Calibri" w:cstheme="minorHAnsi"/>
                <w:sz w:val="22"/>
                <w:szCs w:val="22"/>
                <w:lang w:val="en-GB"/>
              </w:rPr>
            </w:pPr>
          </w:p>
        </w:tc>
        <w:tc>
          <w:tcPr>
            <w:tcW w:w="1137" w:type="dxa"/>
            <w:shd w:val="clear" w:color="auto" w:fill="FFFFFF" w:themeFill="background1"/>
          </w:tcPr>
          <w:p w14:paraId="03886C8E" w14:textId="77777777" w:rsidR="00F221C5" w:rsidRPr="00F221C5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Calibri" w:hAnsi="Calibri" w:cstheme="minorHAnsi"/>
                <w:sz w:val="22"/>
                <w:szCs w:val="22"/>
                <w:lang w:val="en-GB"/>
              </w:rPr>
            </w:pPr>
            <w:r w:rsidRPr="00F221C5">
              <w:rPr>
                <w:rFonts w:ascii="Calibri" w:hAnsi="Calibri" w:cstheme="minorHAnsi"/>
                <w:sz w:val="22"/>
                <w:szCs w:val="22"/>
                <w:lang w:val="en-GB"/>
              </w:rPr>
              <w:t>Alamat</w:t>
            </w:r>
          </w:p>
          <w:p w14:paraId="23B94021" w14:textId="77777777" w:rsidR="00F221C5" w:rsidRPr="00F221C5" w:rsidRDefault="00F221C5" w:rsidP="00F221C5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  <w:p w14:paraId="14DE02D7" w14:textId="77777777" w:rsidR="00F221C5" w:rsidRDefault="00A63E2F" w:rsidP="00F221C5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 w:rsidRPr="00F221C5">
              <w:rPr>
                <w:rFonts w:ascii="Calibri" w:hAnsi="Calibri"/>
                <w:sz w:val="22"/>
                <w:szCs w:val="22"/>
                <w:lang w:val="en-GB"/>
              </w:rPr>
              <w:t>No Telfon</w:t>
            </w:r>
          </w:p>
          <w:p w14:paraId="241FA535" w14:textId="77777777" w:rsidR="005D040B" w:rsidRPr="00F221C5" w:rsidRDefault="00A63E2F" w:rsidP="00F221C5">
            <w:pPr>
              <w:tabs>
                <w:tab w:val="left" w:pos="744"/>
              </w:tabs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Email</w:t>
            </w:r>
          </w:p>
        </w:tc>
        <w:tc>
          <w:tcPr>
            <w:tcW w:w="275" w:type="dxa"/>
            <w:shd w:val="clear" w:color="auto" w:fill="FFFFFF" w:themeFill="background1"/>
          </w:tcPr>
          <w:p w14:paraId="6D11B772" w14:textId="77777777" w:rsidR="00F221C5" w:rsidRDefault="00A63E2F" w:rsidP="00637205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  <w:p w14:paraId="5BB77E68" w14:textId="77777777" w:rsidR="00F221C5" w:rsidRDefault="00F221C5" w:rsidP="00F221C5">
            <w:pPr>
              <w:rPr>
                <w:lang w:val="en-GB"/>
              </w:rPr>
            </w:pPr>
          </w:p>
          <w:p w14:paraId="29794E80" w14:textId="77777777" w:rsidR="005D040B" w:rsidRPr="00F221C5" w:rsidRDefault="00A63E2F" w:rsidP="00F221C5">
            <w:pPr>
              <w:rPr>
                <w:lang w:val="en-GB"/>
              </w:rPr>
            </w:pPr>
            <w:r>
              <w:rPr>
                <w:lang w:val="en-GB"/>
              </w:rPr>
              <w:t>::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alias w:val="alamat pihak 2"/>
            <w:tag w:val="alamat pihak 2"/>
            <w:id w:val="-2090152880"/>
            <w:placeholder>
              <w:docPart w:val="DefaultPlaceholder_-1854013440"/>
            </w:placeholder>
            <w:text w:multiLine="1"/>
          </w:sdtPr>
          <w:sdtEndPr/>
          <w:sdtContent>
            <w:tc>
              <w:tcPr>
                <w:tcW w:w="7627" w:type="dxa"/>
                <w:shd w:val="clear" w:color="auto" w:fill="FFFFFF" w:themeFill="background1"/>
              </w:tcPr>
              <w:p w14:paraId="2DC53B80" w14:textId="77777777" w:rsidR="005D040B" w:rsidRPr="00290C61" w:rsidRDefault="00A63E2F" w:rsidP="00637205">
                <w:pPr>
                  <w:pStyle w:val="ListParagraph"/>
                  <w:spacing w:after="120"/>
                  <w:ind w:left="0"/>
                  <w:contextualSpacing w:val="0"/>
                  <w:jc w:val="both"/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</w:pPr>
                <w:r w:rsidRPr="00290C61"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  <w:t>Universitas Telkom, Komplek Bandung Technoplek Jalan Telekomunikasi Nomor 1, Terusan Buah Batu, Kabupaten Bandung, 40257</w:t>
                </w:r>
                <w:r w:rsidR="00F221C5"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  <w:br/>
                </w:r>
                <w:r w:rsidR="00F221C5">
                  <w:rPr>
                    <w:rFonts w:asciiTheme="minorHAnsi" w:hAnsiTheme="minorHAnsi" w:cstheme="minorHAnsi"/>
                    <w:sz w:val="22"/>
                    <w:szCs w:val="22"/>
                    <w:lang w:val="en-GB"/>
                  </w:rPr>
                  <w:br/>
                </w:r>
              </w:p>
            </w:tc>
          </w:sdtContent>
        </w:sdt>
      </w:tr>
    </w:tbl>
    <w:p w14:paraId="44748306" w14:textId="77777777" w:rsidR="00984402" w:rsidRPr="00290C61" w:rsidRDefault="00984402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44D35D04" w14:textId="77777777" w:rsidR="00D94D15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KETENTUAN PENUTUP</w:t>
      </w:r>
    </w:p>
    <w:p w14:paraId="7BA43924" w14:textId="77777777" w:rsidR="00D94D15" w:rsidRPr="00290C61" w:rsidRDefault="00A63E2F" w:rsidP="0063720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</w:t>
      </w:r>
      <w:r w:rsidR="00637205" w:rsidRPr="00290C61">
        <w:rPr>
          <w:rFonts w:asciiTheme="minorHAnsi" w:hAnsiTheme="minorHAnsi" w:cstheme="minorHAnsi"/>
          <w:b/>
          <w:sz w:val="22"/>
          <w:szCs w:val="22"/>
          <w:lang w:val="en-GB"/>
        </w:rPr>
        <w:t>asal 12</w:t>
      </w:r>
    </w:p>
    <w:p w14:paraId="66312059" w14:textId="77777777" w:rsidR="00D94D15" w:rsidRPr="00290C61" w:rsidRDefault="00A63E2F" w:rsidP="00637205">
      <w:pPr>
        <w:pStyle w:val="ListParagraph"/>
        <w:numPr>
          <w:ilvl w:val="0"/>
          <w:numId w:val="6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Hal-hal lain yang dianggap perlu dan belum diatur dalam Perjanjian ini akan diatur kemudian dalam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satu amandemen (perubahan) yang merupakan bagian tidak terpisahkan dari Perjanjian ini.</w:t>
      </w:r>
    </w:p>
    <w:p w14:paraId="05B2E35B" w14:textId="77777777" w:rsidR="00D94D15" w:rsidRPr="00290C61" w:rsidRDefault="00A63E2F" w:rsidP="00637205">
      <w:pPr>
        <w:pStyle w:val="ListParagraph"/>
        <w:numPr>
          <w:ilvl w:val="0"/>
          <w:numId w:val="6"/>
        </w:numPr>
        <w:spacing w:after="120"/>
        <w:ind w:left="426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Perjanjian </w:t>
      </w:r>
      <w:r w:rsidR="00C86F2D"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Kerjasama 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>ini dibuat dalam rangkap 2 (dua) bermaterai cukup, masing-masing pihak mendapat satu rangkap yang asli dan mempunyai kekuatan hukum yang sama, dita</w:t>
      </w:r>
      <w:r w:rsidRPr="00290C61">
        <w:rPr>
          <w:rFonts w:asciiTheme="minorHAnsi" w:hAnsiTheme="minorHAnsi" w:cstheme="minorHAnsi"/>
          <w:sz w:val="22"/>
          <w:szCs w:val="22"/>
          <w:lang w:val="en-GB"/>
        </w:rPr>
        <w:t xml:space="preserve">ndatangani </w:t>
      </w:r>
      <w:r w:rsidRPr="00290C61">
        <w:rPr>
          <w:rFonts w:asciiTheme="minorHAnsi" w:hAnsiTheme="minorHAnsi" w:cstheme="minorHAnsi"/>
          <w:b/>
          <w:sz w:val="22"/>
          <w:szCs w:val="22"/>
          <w:lang w:val="en-GB"/>
        </w:rPr>
        <w:t>PARA PIHAK.</w:t>
      </w:r>
    </w:p>
    <w:p w14:paraId="3AC8D88D" w14:textId="77777777" w:rsidR="00290C61" w:rsidRPr="00E12FEA" w:rsidRDefault="00290C61" w:rsidP="00E12FEA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46285F6E" w14:textId="77777777" w:rsidR="009E34B9" w:rsidRPr="00290C61" w:rsidRDefault="009E34B9" w:rsidP="00290C61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9"/>
        <w:gridCol w:w="4555"/>
      </w:tblGrid>
      <w:tr w:rsidR="0078736A" w14:paraId="04F1E5CB" w14:textId="77777777" w:rsidTr="009E34B9">
        <w:trPr>
          <w:jc w:val="center"/>
        </w:trPr>
        <w:tc>
          <w:tcPr>
            <w:tcW w:w="2565" w:type="pct"/>
          </w:tcPr>
          <w:p w14:paraId="15E1E05F" w14:textId="77777777" w:rsidR="00D94D15" w:rsidRPr="00290C61" w:rsidRDefault="00A63E2F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PIHAK KEDUA</w:t>
            </w:r>
          </w:p>
        </w:tc>
        <w:tc>
          <w:tcPr>
            <w:tcW w:w="2435" w:type="pct"/>
          </w:tcPr>
          <w:p w14:paraId="15695516" w14:textId="77777777" w:rsidR="00D94D15" w:rsidRPr="00290C61" w:rsidRDefault="00A63E2F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290C61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PIHAK PERTAMA</w:t>
            </w:r>
          </w:p>
        </w:tc>
      </w:tr>
      <w:tr w:rsidR="0078736A" w14:paraId="73569C56" w14:textId="77777777" w:rsidTr="009E34B9">
        <w:trPr>
          <w:jc w:val="center"/>
        </w:trPr>
        <w:tc>
          <w:tcPr>
            <w:tcW w:w="2565" w:type="pct"/>
          </w:tcPr>
          <w:p w14:paraId="4F094415" w14:textId="77777777" w:rsidR="009E34B9" w:rsidRPr="00290C61" w:rsidRDefault="009E34B9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2435" w:type="pct"/>
          </w:tcPr>
          <w:p w14:paraId="3185C155" w14:textId="77777777" w:rsidR="009E34B9" w:rsidRPr="00290C61" w:rsidRDefault="009E34B9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</w:tr>
      <w:tr w:rsidR="0078736A" w14:paraId="0EF27EAD" w14:textId="77777777" w:rsidTr="009E34B9">
        <w:trPr>
          <w:jc w:val="center"/>
        </w:trPr>
        <w:tc>
          <w:tcPr>
            <w:tcW w:w="2565" w:type="pct"/>
          </w:tcPr>
          <w:p w14:paraId="5CB893DD" w14:textId="77777777" w:rsidR="009E34B9" w:rsidRPr="00290C61" w:rsidRDefault="009E34B9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2435" w:type="pct"/>
          </w:tcPr>
          <w:p w14:paraId="300D729B" w14:textId="77777777" w:rsidR="009E34B9" w:rsidRPr="00290C61" w:rsidRDefault="009E34B9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</w:tr>
      <w:tr w:rsidR="0078736A" w14:paraId="6BDF93C2" w14:textId="77777777" w:rsidTr="009E34B9">
        <w:trPr>
          <w:jc w:val="center"/>
        </w:trPr>
        <w:tc>
          <w:tcPr>
            <w:tcW w:w="2565" w:type="pct"/>
          </w:tcPr>
          <w:p w14:paraId="07F26893" w14:textId="77777777" w:rsidR="009E34B9" w:rsidRPr="00290C61" w:rsidRDefault="009E34B9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2435" w:type="pct"/>
          </w:tcPr>
          <w:p w14:paraId="79A28BF1" w14:textId="77777777" w:rsidR="009E34B9" w:rsidRPr="00290C61" w:rsidRDefault="009E34B9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</w:tr>
      <w:tr w:rsidR="0078736A" w14:paraId="4598C4E0" w14:textId="77777777" w:rsidTr="009E34B9">
        <w:trPr>
          <w:jc w:val="center"/>
        </w:trPr>
        <w:tc>
          <w:tcPr>
            <w:tcW w:w="2565" w:type="pct"/>
          </w:tcPr>
          <w:p w14:paraId="7B347960" w14:textId="77777777" w:rsidR="00D94D15" w:rsidRPr="00F221C5" w:rsidRDefault="00A63E2F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  <w:lang w:val="en-GB"/>
              </w:rPr>
            </w:pPr>
            <w:r w:rsidRPr="00F221C5">
              <w:rPr>
                <w:rFonts w:asciiTheme="minorHAnsi" w:hAnsiTheme="minorHAnsi" w:cstheme="minorHAnsi"/>
                <w:sz w:val="22"/>
                <w:szCs w:val="22"/>
                <w:highlight w:val="yellow"/>
                <w:u w:val="single"/>
                <w:lang w:val="en-GB"/>
              </w:rPr>
              <w:t>Nama Penandatangan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u w:val="single"/>
                <w:lang w:val="en-GB"/>
              </w:rPr>
              <w:t xml:space="preserve"> Tel-U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  <w:lang w:val="en-GB"/>
            </w:rPr>
            <w:alias w:val="nama dir NAM"/>
            <w:tag w:val="nama dir NAM"/>
            <w:id w:val="1130354260"/>
            <w:placeholder>
              <w:docPart w:val="C520610C3A4841ABB39A38B2DF78134F"/>
            </w:placeholder>
          </w:sdtPr>
          <w:sdtEndPr/>
          <w:sdtContent>
            <w:tc>
              <w:tcPr>
                <w:tcW w:w="2435" w:type="pct"/>
              </w:tcPr>
              <w:p w14:paraId="27215A7A" w14:textId="77777777" w:rsidR="00D94D15" w:rsidRPr="00290C61" w:rsidRDefault="00A63E2F" w:rsidP="00F221C5">
                <w:pPr>
                  <w:spacing w:after="120"/>
                  <w:jc w:val="center"/>
                  <w:rPr>
                    <w:rFonts w:asciiTheme="minorHAnsi" w:hAnsiTheme="minorHAnsi" w:cstheme="minorHAnsi"/>
                    <w:b/>
                    <w:sz w:val="22"/>
                    <w:szCs w:val="22"/>
                    <w:lang w:val="en-GB"/>
                  </w:rPr>
                </w:pPr>
                <w:r w:rsidRPr="00F221C5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  <w:u w:val="single"/>
                    <w:lang w:val="en-GB"/>
                  </w:rPr>
                  <w:t>Nama Penandatangan Mitra</w:t>
                </w:r>
              </w:p>
            </w:tc>
          </w:sdtContent>
        </w:sdt>
      </w:tr>
      <w:tr w:rsidR="0078736A" w14:paraId="40E47F09" w14:textId="77777777" w:rsidTr="009E34B9">
        <w:trPr>
          <w:jc w:val="center"/>
        </w:trPr>
        <w:tc>
          <w:tcPr>
            <w:tcW w:w="2565" w:type="pct"/>
          </w:tcPr>
          <w:p w14:paraId="10C594F4" w14:textId="77777777" w:rsidR="009E34B9" w:rsidRPr="00F221C5" w:rsidRDefault="00A63E2F" w:rsidP="00984402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 xml:space="preserve">Dapat disesuaikan dengan Warek,Direktorat/ Fakultas/ Unit Pemrakarsa. </w:t>
            </w:r>
          </w:p>
        </w:tc>
        <w:tc>
          <w:tcPr>
            <w:tcW w:w="2435" w:type="pct"/>
          </w:tcPr>
          <w:p w14:paraId="06F00460" w14:textId="77777777" w:rsidR="009E34B9" w:rsidRPr="00290C61" w:rsidRDefault="00A63E2F" w:rsidP="0098440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F221C5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Jabatan Penandatangan</w:t>
            </w:r>
          </w:p>
        </w:tc>
      </w:tr>
    </w:tbl>
    <w:p w14:paraId="18EA63E6" w14:textId="77777777" w:rsidR="00D94D15" w:rsidRPr="00290C61" w:rsidRDefault="00D94D15" w:rsidP="009E34B9">
      <w:pPr>
        <w:spacing w:after="120"/>
        <w:jc w:val="both"/>
        <w:rPr>
          <w:rFonts w:asciiTheme="minorHAnsi" w:hAnsiTheme="minorHAnsi" w:cstheme="minorHAnsi"/>
          <w:sz w:val="22"/>
          <w:szCs w:val="22"/>
          <w:lang w:val="en-GB"/>
        </w:rPr>
        <w:sectPr w:rsidR="00D94D15" w:rsidRPr="00290C61" w:rsidSect="00290C61">
          <w:pgSz w:w="11906" w:h="16838" w:code="9"/>
          <w:pgMar w:top="1440" w:right="1134" w:bottom="1440" w:left="1418" w:header="709" w:footer="709" w:gutter="0"/>
          <w:cols w:space="708"/>
          <w:docGrid w:linePitch="381"/>
        </w:sectPr>
      </w:pPr>
    </w:p>
    <w:p w14:paraId="73072A0C" w14:textId="77777777" w:rsidR="001B719C" w:rsidRDefault="001B719C">
      <w:pPr>
        <w:pStyle w:val="BodyText"/>
        <w:spacing w:before="2"/>
        <w:rPr>
          <w:rFonts w:ascii="Times New Roman"/>
          <w:sz w:val="22"/>
        </w:rPr>
      </w:pPr>
    </w:p>
    <w:p w14:paraId="74E4F0BD" w14:textId="77777777" w:rsidR="001B719C" w:rsidRDefault="00A63E2F">
      <w:pPr>
        <w:pStyle w:val="BodyText"/>
        <w:tabs>
          <w:tab w:val="left" w:leader="dot" w:pos="8504"/>
        </w:tabs>
        <w:spacing w:before="70"/>
        <w:ind w:left="6015"/>
      </w:pPr>
      <w:r>
        <w:rPr>
          <w:w w:val="95"/>
        </w:rPr>
        <w:t>DIHAPUSKAN</w:t>
      </w:r>
      <w:r>
        <w:rPr>
          <w:spacing w:val="-32"/>
          <w:w w:val="95"/>
        </w:rPr>
        <w:t xml:space="preserve"> </w:t>
      </w:r>
      <w:r>
        <w:rPr>
          <w:spacing w:val="3"/>
          <w:w w:val="95"/>
        </w:rPr>
        <w:t>SESUDAH</w:t>
      </w:r>
      <w:r>
        <w:rPr>
          <w:spacing w:val="3"/>
          <w:w w:val="95"/>
        </w:rPr>
        <w:tab/>
      </w:r>
      <w:r>
        <w:rPr>
          <w:spacing w:val="2"/>
        </w:rPr>
        <w:t>TAHUN</w:t>
      </w:r>
    </w:p>
    <w:p w14:paraId="0DF46F89" w14:textId="77777777" w:rsidR="001B719C" w:rsidRDefault="001B719C">
      <w:pPr>
        <w:pStyle w:val="BodyText"/>
        <w:rPr>
          <w:sz w:val="20"/>
        </w:rPr>
      </w:pPr>
    </w:p>
    <w:p w14:paraId="75678B65" w14:textId="77777777" w:rsidR="001B719C" w:rsidRDefault="001B719C">
      <w:pPr>
        <w:pStyle w:val="BodyText"/>
        <w:rPr>
          <w:sz w:val="20"/>
        </w:rPr>
      </w:pPr>
    </w:p>
    <w:p w14:paraId="205B9D7A" w14:textId="77777777" w:rsidR="001B719C" w:rsidRDefault="001B719C">
      <w:pPr>
        <w:pStyle w:val="BodyText"/>
        <w:rPr>
          <w:sz w:val="20"/>
        </w:rPr>
      </w:pPr>
    </w:p>
    <w:p w14:paraId="75B5077E" w14:textId="77777777" w:rsidR="001B719C" w:rsidRDefault="001B719C">
      <w:pPr>
        <w:pStyle w:val="BodyText"/>
        <w:rPr>
          <w:sz w:val="20"/>
        </w:rPr>
      </w:pPr>
    </w:p>
    <w:p w14:paraId="3CED5320" w14:textId="77777777" w:rsidR="001B719C" w:rsidRDefault="001B719C">
      <w:pPr>
        <w:pStyle w:val="BodyText"/>
        <w:rPr>
          <w:sz w:val="20"/>
        </w:rPr>
      </w:pPr>
    </w:p>
    <w:p w14:paraId="779AD142" w14:textId="77777777" w:rsidR="001B719C" w:rsidRDefault="001B719C">
      <w:pPr>
        <w:pStyle w:val="BodyText"/>
        <w:spacing w:before="2"/>
      </w:pPr>
    </w:p>
    <w:p w14:paraId="095ABAA1" w14:textId="77777777" w:rsidR="001B719C" w:rsidRDefault="00A63E2F">
      <w:pPr>
        <w:pStyle w:val="BodyText"/>
        <w:tabs>
          <w:tab w:val="left" w:pos="1979"/>
        </w:tabs>
        <w:spacing w:before="70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B673B" wp14:editId="42A4251D">
                <wp:simplePos x="0" y="0"/>
                <wp:positionH relativeFrom="page">
                  <wp:posOffset>4348480</wp:posOffset>
                </wp:positionH>
                <wp:positionV relativeFrom="paragraph">
                  <wp:posOffset>40005</wp:posOffset>
                </wp:positionV>
                <wp:extent cx="2447925" cy="133350"/>
                <wp:effectExtent l="0" t="0" r="3175" b="6350"/>
                <wp:wrapNone/>
                <wp:docPr id="1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47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8597D0" w14:textId="77777777" w:rsidR="001B719C" w:rsidRPr="005A063F" w:rsidRDefault="00A63E2F">
                            <w:pPr>
                              <w:pStyle w:val="BodyText"/>
                              <w:spacing w:line="169" w:lineRule="exac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t>AGENDA 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192.75pt;height:10.5pt;margin-top:3.15pt;margin-left:342.4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3360" filled="f" fillcolor="this" stroked="t" strokecolor="black" strokeweight="0.75pt">
                <v:textbox inset="0,0,0,0">
                  <w:txbxContent>
                    <w:p w:rsidR="001B719C" w:rsidRPr="005A063F" w14:paraId="64C79922" w14:textId="256753D7">
                      <w:pPr>
                        <w:pStyle w:val="BodyText"/>
                        <w:spacing w:line="169" w:lineRule="exact"/>
                        <w:ind w:left="59"/>
                        <w:rPr>
                          <w:lang w:val="en-US"/>
                        </w:rPr>
                      </w:pPr>
                      <w:r>
                        <w:t>AGENDA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4"/>
        </w:rPr>
        <w:t>SUB</w:t>
      </w:r>
      <w:r>
        <w:rPr>
          <w:spacing w:val="-34"/>
        </w:rPr>
        <w:t xml:space="preserve"> </w:t>
      </w:r>
      <w:r>
        <w:t>UNIT</w:t>
      </w:r>
      <w:r>
        <w:tab/>
        <w:t>:</w:t>
      </w:r>
      <w:r>
        <w:rPr>
          <w:spacing w:val="7"/>
        </w:rPr>
        <w:t xml:space="preserve"> </w:t>
      </w:r>
      <w:r>
        <w:t xml:space="preserve">Direktorat Kerjasama Strategis </w:t>
      </w:r>
      <w:r>
        <w:rPr>
          <w:spacing w:val="-3"/>
        </w:rPr>
        <w:t xml:space="preserve">dan </w:t>
      </w:r>
      <w:r>
        <w:rPr>
          <w:spacing w:val="4"/>
        </w:rPr>
        <w:t>KUI</w:t>
      </w:r>
    </w:p>
    <w:p w14:paraId="78B66A75" w14:textId="77777777" w:rsidR="001B719C" w:rsidRDefault="001B719C">
      <w:pPr>
        <w:pStyle w:val="BodyText"/>
        <w:spacing w:before="5"/>
        <w:rPr>
          <w:sz w:val="14"/>
        </w:rPr>
      </w:pPr>
    </w:p>
    <w:p w14:paraId="091EFEA5" w14:textId="77777777" w:rsidR="001B719C" w:rsidRDefault="00A63E2F" w:rsidP="005A063F">
      <w:pPr>
        <w:pStyle w:val="BodyText"/>
        <w:tabs>
          <w:tab w:val="left" w:pos="1979"/>
          <w:tab w:val="left" w:pos="6343"/>
          <w:tab w:val="left" w:pos="8174"/>
        </w:tabs>
        <w:spacing w:before="70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0ABD8" wp14:editId="1C3D3CEF">
                <wp:simplePos x="0" y="0"/>
                <wp:positionH relativeFrom="page">
                  <wp:posOffset>4344974</wp:posOffset>
                </wp:positionH>
                <wp:positionV relativeFrom="paragraph">
                  <wp:posOffset>49588</wp:posOffset>
                </wp:positionV>
                <wp:extent cx="1466850" cy="133350"/>
                <wp:effectExtent l="0" t="0" r="6350" b="6350"/>
                <wp:wrapNone/>
                <wp:docPr id="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A7C11A" w14:textId="77777777" w:rsidR="005A063F" w:rsidRPr="005A063F" w:rsidRDefault="00A63E2F" w:rsidP="005A063F">
                            <w:pPr>
                              <w:pStyle w:val="BodyTex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DIKIRIM TANGGAL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width:115.5pt;height:10.5pt;margin-top:3.9pt;margin-left:342.12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9744" filled="f" fillcolor="this" stroked="t" strokecolor="black" strokeweight="0.75pt">
                <v:textbox inset="0,0,0,0">
                  <w:txbxContent>
                    <w:p w:rsidR="005A063F" w:rsidRPr="005A063F" w:rsidP="005A063F" w14:paraId="180A610D" w14:textId="6D697983">
                      <w:pPr>
                        <w:pStyle w:val="BodyText"/>
                        <w:ind w:left="5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DIKIRIM TANGGAL</w:t>
                      </w:r>
                    </w:p>
                  </w:txbxContent>
                </v:textbox>
              </v:shape>
            </w:pict>
          </mc:Fallback>
        </mc:AlternateContent>
      </w:r>
      <w:r w:rsidR="00CA27A1">
        <w:rPr>
          <w:w w:val="95"/>
        </w:rPr>
        <w:t>UNIT</w:t>
      </w:r>
      <w:r w:rsidR="00CA27A1">
        <w:rPr>
          <w:spacing w:val="-18"/>
          <w:w w:val="95"/>
        </w:rPr>
        <w:t xml:space="preserve"> </w:t>
      </w:r>
      <w:r w:rsidR="00CA27A1">
        <w:rPr>
          <w:w w:val="95"/>
        </w:rPr>
        <w:t>ORGANISASI</w:t>
      </w:r>
      <w:r w:rsidR="00CA27A1">
        <w:rPr>
          <w:w w:val="95"/>
        </w:rPr>
        <w:tab/>
      </w:r>
      <w:r w:rsidR="00CA27A1">
        <w:t>:  TIP Community</w:t>
      </w:r>
      <w:r w:rsidR="00CA27A1">
        <w:rPr>
          <w:spacing w:val="-24"/>
        </w:rPr>
        <w:t xml:space="preserve"> </w:t>
      </w:r>
      <w:r w:rsidR="00CA27A1">
        <w:rPr>
          <w:spacing w:val="-4"/>
        </w:rPr>
        <w:t>Lab</w:t>
      </w:r>
      <w:r w:rsidR="00CA27A1">
        <w:rPr>
          <w:spacing w:val="-25"/>
        </w:rPr>
        <w:t xml:space="preserve"> </w:t>
      </w:r>
      <w:r w:rsidR="00CA27A1">
        <w:rPr>
          <w:spacing w:val="4"/>
        </w:rPr>
        <w:t>Tel-U</w:t>
      </w:r>
      <w:r w:rsidR="00CA27A1">
        <w:rPr>
          <w:spacing w:val="4"/>
        </w:rPr>
        <w:tab/>
      </w:r>
      <w:r>
        <w:rPr>
          <w:spacing w:val="4"/>
        </w:rPr>
        <w:tab/>
      </w:r>
      <w:r w:rsidR="00CA27A1">
        <w:t>MENGETAHUI</w:t>
      </w:r>
    </w:p>
    <w:p w14:paraId="051BC867" w14:textId="77777777" w:rsidR="001B719C" w:rsidRDefault="001B719C">
      <w:pPr>
        <w:pStyle w:val="BodyText"/>
        <w:spacing w:before="5"/>
        <w:rPr>
          <w:sz w:val="14"/>
        </w:rPr>
      </w:pPr>
    </w:p>
    <w:p w14:paraId="15E3BD56" w14:textId="77777777" w:rsidR="001B719C" w:rsidRPr="005A063F" w:rsidRDefault="00A63E2F">
      <w:pPr>
        <w:pStyle w:val="BodyText"/>
        <w:tabs>
          <w:tab w:val="left" w:pos="1979"/>
        </w:tabs>
        <w:spacing w:before="70"/>
        <w:ind w:left="10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770E4" wp14:editId="5992D363">
                <wp:simplePos x="0" y="0"/>
                <wp:positionH relativeFrom="page">
                  <wp:posOffset>4348480</wp:posOffset>
                </wp:positionH>
                <wp:positionV relativeFrom="paragraph">
                  <wp:posOffset>40005</wp:posOffset>
                </wp:positionV>
                <wp:extent cx="1466850" cy="133350"/>
                <wp:effectExtent l="0" t="0" r="6350" b="6350"/>
                <wp:wrapNone/>
                <wp:docPr id="1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690164" w14:textId="77777777" w:rsidR="001B719C" w:rsidRPr="005A063F" w:rsidRDefault="00A63E2F">
                            <w:pPr>
                              <w:pStyle w:val="BodyTex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t>OLEH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width:115.5pt;height:10.5pt;margin-top:3.15pt;margin-left:342.4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59264" filled="f" fillcolor="this" stroked="t" strokecolor="black" strokeweight="0.75pt">
                <v:textbox inset="0,0,0,0">
                  <w:txbxContent>
                    <w:p w:rsidR="001B719C" w:rsidRPr="005A063F" w14:paraId="519F73C2" w14:textId="79E7F8F6">
                      <w:pPr>
                        <w:pStyle w:val="BodyText"/>
                        <w:ind w:left="59"/>
                        <w:rPr>
                          <w:lang w:val="en-US"/>
                        </w:rPr>
                      </w:pPr>
                      <w:r>
                        <w:t>OLEH</w:t>
                      </w:r>
                    </w:p>
                  </w:txbxContent>
                </v:textbox>
              </v:shape>
            </w:pict>
          </mc:Fallback>
        </mc:AlternateContent>
      </w:r>
      <w:r w:rsidR="00CA27A1">
        <w:rPr>
          <w:spacing w:val="2"/>
          <w:w w:val="90"/>
        </w:rPr>
        <w:t>KONSEPTOR</w:t>
      </w:r>
      <w:r w:rsidR="00CA27A1">
        <w:rPr>
          <w:spacing w:val="2"/>
          <w:w w:val="90"/>
        </w:rPr>
        <w:tab/>
      </w:r>
      <w:r w:rsidR="00CA27A1">
        <w:t>:</w:t>
      </w:r>
      <w:r>
        <w:rPr>
          <w:lang w:val="en-US"/>
        </w:rPr>
        <w:t xml:space="preserve"> </w:t>
      </w:r>
    </w:p>
    <w:p w14:paraId="5CE33C45" w14:textId="77777777" w:rsidR="001B719C" w:rsidRDefault="001B719C">
      <w:pPr>
        <w:pStyle w:val="BodyText"/>
        <w:spacing w:before="5"/>
        <w:rPr>
          <w:sz w:val="14"/>
        </w:rPr>
      </w:pPr>
    </w:p>
    <w:p w14:paraId="148C0D78" w14:textId="77777777" w:rsidR="001B719C" w:rsidRDefault="00A63E2F">
      <w:pPr>
        <w:pStyle w:val="BodyText"/>
        <w:tabs>
          <w:tab w:val="left" w:pos="1979"/>
        </w:tabs>
        <w:spacing w:before="70" w:line="547" w:lineRule="auto"/>
        <w:ind w:left="105" w:right="7536"/>
      </w:pPr>
      <w:r>
        <w:rPr>
          <w:w w:val="95"/>
        </w:rPr>
        <w:t>DIKETIK</w:t>
      </w:r>
      <w:r>
        <w:rPr>
          <w:spacing w:val="-18"/>
          <w:w w:val="95"/>
        </w:rPr>
        <w:t xml:space="preserve"> </w:t>
      </w:r>
      <w:r>
        <w:rPr>
          <w:w w:val="95"/>
        </w:rPr>
        <w:t>/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DIKERJAKAN</w:t>
      </w:r>
      <w:r>
        <w:rPr>
          <w:spacing w:val="3"/>
          <w:w w:val="95"/>
        </w:rPr>
        <w:tab/>
      </w:r>
      <w:r>
        <w:rPr>
          <w:spacing w:val="-17"/>
        </w:rPr>
        <w:t xml:space="preserve">: </w:t>
      </w:r>
      <w:r>
        <w:rPr>
          <w:w w:val="95"/>
        </w:rPr>
        <w:t>DIPERIKSA</w:t>
      </w:r>
      <w:r>
        <w:rPr>
          <w:spacing w:val="-26"/>
          <w:w w:val="95"/>
        </w:rPr>
        <w:t xml:space="preserve"> </w:t>
      </w:r>
      <w:r>
        <w:rPr>
          <w:w w:val="95"/>
        </w:rPr>
        <w:t>OLEH</w:t>
      </w:r>
      <w:r>
        <w:rPr>
          <w:w w:val="95"/>
        </w:rPr>
        <w:tab/>
      </w:r>
      <w:r>
        <w:rPr>
          <w:spacing w:val="-17"/>
        </w:rPr>
        <w:t>:</w:t>
      </w:r>
    </w:p>
    <w:p w14:paraId="5BED655F" w14:textId="77777777" w:rsidR="001B719C" w:rsidRDefault="001B719C">
      <w:pPr>
        <w:pStyle w:val="BodyText"/>
      </w:pPr>
    </w:p>
    <w:p w14:paraId="3D56D0DE" w14:textId="77777777" w:rsidR="001B719C" w:rsidRDefault="001B719C">
      <w:pPr>
        <w:pStyle w:val="BodyText"/>
      </w:pPr>
    </w:p>
    <w:p w14:paraId="4697A8F1" w14:textId="77777777" w:rsidR="001B719C" w:rsidRDefault="001B719C">
      <w:pPr>
        <w:pStyle w:val="BodyText"/>
      </w:pPr>
    </w:p>
    <w:p w14:paraId="43390CA7" w14:textId="77777777" w:rsidR="001B719C" w:rsidRDefault="001B719C">
      <w:pPr>
        <w:pStyle w:val="BodyText"/>
      </w:pPr>
    </w:p>
    <w:p w14:paraId="7EA73A1B" w14:textId="77777777" w:rsidR="001B719C" w:rsidRDefault="00A63E2F">
      <w:pPr>
        <w:pStyle w:val="BodyText"/>
        <w:tabs>
          <w:tab w:val="left" w:pos="1979"/>
        </w:tabs>
        <w:spacing w:before="105"/>
        <w:ind w:left="105"/>
      </w:pPr>
      <w:r>
        <w:t>NOMOR</w:t>
      </w:r>
      <w:r>
        <w:tab/>
        <w:t>:</w:t>
      </w:r>
    </w:p>
    <w:p w14:paraId="706D1D09" w14:textId="77777777" w:rsidR="001B719C" w:rsidRDefault="001B719C">
      <w:pPr>
        <w:pStyle w:val="BodyText"/>
        <w:spacing w:before="5"/>
        <w:rPr>
          <w:sz w:val="14"/>
        </w:rPr>
      </w:pPr>
    </w:p>
    <w:p w14:paraId="24FFCC98" w14:textId="77777777" w:rsidR="001B719C" w:rsidRDefault="001B719C">
      <w:pPr>
        <w:rPr>
          <w:sz w:val="14"/>
        </w:rPr>
        <w:sectPr w:rsidR="001B719C">
          <w:type w:val="continuous"/>
          <w:pgSz w:w="12240" w:h="15840"/>
          <w:pgMar w:top="1280" w:right="1420" w:bottom="280" w:left="1260" w:header="720" w:footer="720" w:gutter="0"/>
          <w:cols w:space="720"/>
        </w:sectPr>
      </w:pPr>
    </w:p>
    <w:p w14:paraId="0458B379" w14:textId="77777777" w:rsidR="001B719C" w:rsidRDefault="00A63E2F">
      <w:pPr>
        <w:pStyle w:val="BodyText"/>
        <w:tabs>
          <w:tab w:val="left" w:pos="1979"/>
        </w:tabs>
        <w:spacing w:before="70"/>
        <w:ind w:left="1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0C460D7" wp14:editId="38C41D2E">
                <wp:simplePos x="0" y="0"/>
                <wp:positionH relativeFrom="page">
                  <wp:posOffset>723900</wp:posOffset>
                </wp:positionH>
                <wp:positionV relativeFrom="page">
                  <wp:posOffset>809625</wp:posOffset>
                </wp:positionV>
                <wp:extent cx="6343650" cy="8524875"/>
                <wp:effectExtent l="0" t="0" r="0" b="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8524875"/>
                          <a:chOff x="1140" y="1275"/>
                          <a:chExt cx="9990" cy="13425"/>
                        </a:xfrm>
                      </wpg:grpSpPr>
                      <wps:wsp>
                        <wps:cNvPr id="8" name="AutoShape 12"/>
                        <wps:cNvSpPr/>
                        <wps:spPr bwMode="auto">
                          <a:xfrm>
                            <a:off x="1140" y="1275"/>
                            <a:ext cx="9990" cy="13425"/>
                          </a:xfrm>
                          <a:custGeom>
                            <a:avLst/>
                            <a:gdLst>
                              <a:gd name="T0" fmla="+- 0 11100 1140"/>
                              <a:gd name="T1" fmla="*/ T0 w 9990"/>
                              <a:gd name="T2" fmla="+- 0 1305 1275"/>
                              <a:gd name="T3" fmla="*/ 1305 h 13425"/>
                              <a:gd name="T4" fmla="+- 0 11085 1140"/>
                              <a:gd name="T5" fmla="*/ T4 w 9990"/>
                              <a:gd name="T6" fmla="+- 0 1305 1275"/>
                              <a:gd name="T7" fmla="*/ 1305 h 13425"/>
                              <a:gd name="T8" fmla="+- 0 1185 1140"/>
                              <a:gd name="T9" fmla="*/ T8 w 9990"/>
                              <a:gd name="T10" fmla="+- 0 1305 1275"/>
                              <a:gd name="T11" fmla="*/ 1305 h 13425"/>
                              <a:gd name="T12" fmla="+- 0 1170 1140"/>
                              <a:gd name="T13" fmla="*/ T12 w 9990"/>
                              <a:gd name="T14" fmla="+- 0 1305 1275"/>
                              <a:gd name="T15" fmla="*/ 1305 h 13425"/>
                              <a:gd name="T16" fmla="+- 0 1170 1140"/>
                              <a:gd name="T17" fmla="*/ T16 w 9990"/>
                              <a:gd name="T18" fmla="+- 0 14670 1275"/>
                              <a:gd name="T19" fmla="*/ 14670 h 13425"/>
                              <a:gd name="T20" fmla="+- 0 1185 1140"/>
                              <a:gd name="T21" fmla="*/ T20 w 9990"/>
                              <a:gd name="T22" fmla="+- 0 14670 1275"/>
                              <a:gd name="T23" fmla="*/ 14670 h 13425"/>
                              <a:gd name="T24" fmla="+- 0 1185 1140"/>
                              <a:gd name="T25" fmla="*/ T24 w 9990"/>
                              <a:gd name="T26" fmla="+- 0 1320 1275"/>
                              <a:gd name="T27" fmla="*/ 1320 h 13425"/>
                              <a:gd name="T28" fmla="+- 0 11085 1140"/>
                              <a:gd name="T29" fmla="*/ T28 w 9990"/>
                              <a:gd name="T30" fmla="+- 0 1320 1275"/>
                              <a:gd name="T31" fmla="*/ 1320 h 13425"/>
                              <a:gd name="T32" fmla="+- 0 11085 1140"/>
                              <a:gd name="T33" fmla="*/ T32 w 9990"/>
                              <a:gd name="T34" fmla="+- 0 14670 1275"/>
                              <a:gd name="T35" fmla="*/ 14670 h 13425"/>
                              <a:gd name="T36" fmla="+- 0 11100 1140"/>
                              <a:gd name="T37" fmla="*/ T36 w 9990"/>
                              <a:gd name="T38" fmla="+- 0 14670 1275"/>
                              <a:gd name="T39" fmla="*/ 14670 h 13425"/>
                              <a:gd name="T40" fmla="+- 0 11100 1140"/>
                              <a:gd name="T41" fmla="*/ T40 w 9990"/>
                              <a:gd name="T42" fmla="+- 0 1305 1275"/>
                              <a:gd name="T43" fmla="*/ 1305 h 13425"/>
                              <a:gd name="T44" fmla="+- 0 11130 1140"/>
                              <a:gd name="T45" fmla="*/ T44 w 9990"/>
                              <a:gd name="T46" fmla="+- 0 1275 1275"/>
                              <a:gd name="T47" fmla="*/ 1275 h 13425"/>
                              <a:gd name="T48" fmla="+- 0 11115 1140"/>
                              <a:gd name="T49" fmla="*/ T48 w 9990"/>
                              <a:gd name="T50" fmla="+- 0 1275 1275"/>
                              <a:gd name="T51" fmla="*/ 1275 h 13425"/>
                              <a:gd name="T52" fmla="+- 0 11085 1140"/>
                              <a:gd name="T53" fmla="*/ T52 w 9990"/>
                              <a:gd name="T54" fmla="+- 0 1275 1275"/>
                              <a:gd name="T55" fmla="*/ 1275 h 13425"/>
                              <a:gd name="T56" fmla="+- 0 1185 1140"/>
                              <a:gd name="T57" fmla="*/ T56 w 9990"/>
                              <a:gd name="T58" fmla="+- 0 1275 1275"/>
                              <a:gd name="T59" fmla="*/ 1275 h 13425"/>
                              <a:gd name="T60" fmla="+- 0 1155 1140"/>
                              <a:gd name="T61" fmla="*/ T60 w 9990"/>
                              <a:gd name="T62" fmla="+- 0 1275 1275"/>
                              <a:gd name="T63" fmla="*/ 1275 h 13425"/>
                              <a:gd name="T64" fmla="+- 0 1140 1140"/>
                              <a:gd name="T65" fmla="*/ T64 w 9990"/>
                              <a:gd name="T66" fmla="+- 0 1275 1275"/>
                              <a:gd name="T67" fmla="*/ 1275 h 13425"/>
                              <a:gd name="T68" fmla="+- 0 1140 1140"/>
                              <a:gd name="T69" fmla="*/ T68 w 9990"/>
                              <a:gd name="T70" fmla="+- 0 1290 1275"/>
                              <a:gd name="T71" fmla="*/ 1290 h 13425"/>
                              <a:gd name="T72" fmla="+- 0 1140 1140"/>
                              <a:gd name="T73" fmla="*/ T72 w 9990"/>
                              <a:gd name="T74" fmla="+- 0 14685 1275"/>
                              <a:gd name="T75" fmla="*/ 14685 h 13425"/>
                              <a:gd name="T76" fmla="+- 0 1140 1140"/>
                              <a:gd name="T77" fmla="*/ T76 w 9990"/>
                              <a:gd name="T78" fmla="+- 0 14700 1275"/>
                              <a:gd name="T79" fmla="*/ 14700 h 13425"/>
                              <a:gd name="T80" fmla="+- 0 1155 1140"/>
                              <a:gd name="T81" fmla="*/ T80 w 9990"/>
                              <a:gd name="T82" fmla="+- 0 14700 1275"/>
                              <a:gd name="T83" fmla="*/ 14700 h 13425"/>
                              <a:gd name="T84" fmla="+- 0 1185 1140"/>
                              <a:gd name="T85" fmla="*/ T84 w 9990"/>
                              <a:gd name="T86" fmla="+- 0 14700 1275"/>
                              <a:gd name="T87" fmla="*/ 14700 h 13425"/>
                              <a:gd name="T88" fmla="+- 0 1185 1140"/>
                              <a:gd name="T89" fmla="*/ T88 w 9990"/>
                              <a:gd name="T90" fmla="+- 0 14685 1275"/>
                              <a:gd name="T91" fmla="*/ 14685 h 13425"/>
                              <a:gd name="T92" fmla="+- 0 1155 1140"/>
                              <a:gd name="T93" fmla="*/ T92 w 9990"/>
                              <a:gd name="T94" fmla="+- 0 14685 1275"/>
                              <a:gd name="T95" fmla="*/ 14685 h 13425"/>
                              <a:gd name="T96" fmla="+- 0 1155 1140"/>
                              <a:gd name="T97" fmla="*/ T96 w 9990"/>
                              <a:gd name="T98" fmla="+- 0 1290 1275"/>
                              <a:gd name="T99" fmla="*/ 1290 h 13425"/>
                              <a:gd name="T100" fmla="+- 0 1185 1140"/>
                              <a:gd name="T101" fmla="*/ T100 w 9990"/>
                              <a:gd name="T102" fmla="+- 0 1290 1275"/>
                              <a:gd name="T103" fmla="*/ 1290 h 13425"/>
                              <a:gd name="T104" fmla="+- 0 11085 1140"/>
                              <a:gd name="T105" fmla="*/ T104 w 9990"/>
                              <a:gd name="T106" fmla="+- 0 1290 1275"/>
                              <a:gd name="T107" fmla="*/ 1290 h 13425"/>
                              <a:gd name="T108" fmla="+- 0 11115 1140"/>
                              <a:gd name="T109" fmla="*/ T108 w 9990"/>
                              <a:gd name="T110" fmla="+- 0 1290 1275"/>
                              <a:gd name="T111" fmla="*/ 1290 h 13425"/>
                              <a:gd name="T112" fmla="+- 0 11115 1140"/>
                              <a:gd name="T113" fmla="*/ T112 w 9990"/>
                              <a:gd name="T114" fmla="+- 0 14700 1275"/>
                              <a:gd name="T115" fmla="*/ 14700 h 13425"/>
                              <a:gd name="T116" fmla="+- 0 11130 1140"/>
                              <a:gd name="T117" fmla="*/ T116 w 9990"/>
                              <a:gd name="T118" fmla="+- 0 14700 1275"/>
                              <a:gd name="T119" fmla="*/ 14700 h 13425"/>
                              <a:gd name="T120" fmla="+- 0 11130 1140"/>
                              <a:gd name="T121" fmla="*/ T120 w 9990"/>
                              <a:gd name="T122" fmla="+- 0 1290 1275"/>
                              <a:gd name="T123" fmla="*/ 1290 h 13425"/>
                              <a:gd name="T124" fmla="+- 0 11130 1140"/>
                              <a:gd name="T125" fmla="*/ T124 w 9990"/>
                              <a:gd name="T126" fmla="+- 0 1275 1275"/>
                              <a:gd name="T127" fmla="*/ 1275 h 13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990" h="13425">
                                <a:moveTo>
                                  <a:pt x="9960" y="30"/>
                                </a:moveTo>
                                <a:lnTo>
                                  <a:pt x="9945" y="30"/>
                                </a:lnTo>
                                <a:lnTo>
                                  <a:pt x="45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13395"/>
                                </a:lnTo>
                                <a:lnTo>
                                  <a:pt x="45" y="13395"/>
                                </a:lnTo>
                                <a:lnTo>
                                  <a:pt x="45" y="45"/>
                                </a:lnTo>
                                <a:lnTo>
                                  <a:pt x="9945" y="45"/>
                                </a:lnTo>
                                <a:lnTo>
                                  <a:pt x="9945" y="13395"/>
                                </a:lnTo>
                                <a:lnTo>
                                  <a:pt x="9960" y="13395"/>
                                </a:lnTo>
                                <a:lnTo>
                                  <a:pt x="9960" y="30"/>
                                </a:lnTo>
                                <a:close/>
                                <a:moveTo>
                                  <a:pt x="9990" y="0"/>
                                </a:moveTo>
                                <a:lnTo>
                                  <a:pt x="9975" y="0"/>
                                </a:lnTo>
                                <a:lnTo>
                                  <a:pt x="9945" y="0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410"/>
                                </a:lnTo>
                                <a:lnTo>
                                  <a:pt x="0" y="13425"/>
                                </a:lnTo>
                                <a:lnTo>
                                  <a:pt x="15" y="13425"/>
                                </a:lnTo>
                                <a:lnTo>
                                  <a:pt x="45" y="13425"/>
                                </a:lnTo>
                                <a:lnTo>
                                  <a:pt x="45" y="13410"/>
                                </a:lnTo>
                                <a:lnTo>
                                  <a:pt x="15" y="13410"/>
                                </a:lnTo>
                                <a:lnTo>
                                  <a:pt x="15" y="15"/>
                                </a:lnTo>
                                <a:lnTo>
                                  <a:pt x="45" y="15"/>
                                </a:lnTo>
                                <a:lnTo>
                                  <a:pt x="9945" y="15"/>
                                </a:lnTo>
                                <a:lnTo>
                                  <a:pt x="9975" y="15"/>
                                </a:lnTo>
                                <a:lnTo>
                                  <a:pt x="9975" y="13425"/>
                                </a:lnTo>
                                <a:lnTo>
                                  <a:pt x="9990" y="1342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9" name="Picture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0" y="14460"/>
                            <a:ext cx="387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0"/>
                        <wps:cNvSpPr/>
                        <wps:spPr bwMode="auto">
                          <a:xfrm>
                            <a:off x="1185" y="14655"/>
                            <a:ext cx="9945" cy="45"/>
                          </a:xfrm>
                          <a:custGeom>
                            <a:avLst/>
                            <a:gdLst>
                              <a:gd name="T0" fmla="+- 0 11085 1185"/>
                              <a:gd name="T1" fmla="*/ T0 w 9945"/>
                              <a:gd name="T2" fmla="+- 0 14655 14655"/>
                              <a:gd name="T3" fmla="*/ 14655 h 45"/>
                              <a:gd name="T4" fmla="+- 0 1185 1185"/>
                              <a:gd name="T5" fmla="*/ T4 w 9945"/>
                              <a:gd name="T6" fmla="+- 0 14655 14655"/>
                              <a:gd name="T7" fmla="*/ 14655 h 45"/>
                              <a:gd name="T8" fmla="+- 0 1185 1185"/>
                              <a:gd name="T9" fmla="*/ T8 w 9945"/>
                              <a:gd name="T10" fmla="+- 0 14670 14655"/>
                              <a:gd name="T11" fmla="*/ 14670 h 45"/>
                              <a:gd name="T12" fmla="+- 0 11085 1185"/>
                              <a:gd name="T13" fmla="*/ T12 w 9945"/>
                              <a:gd name="T14" fmla="+- 0 14670 14655"/>
                              <a:gd name="T15" fmla="*/ 14670 h 45"/>
                              <a:gd name="T16" fmla="+- 0 11085 1185"/>
                              <a:gd name="T17" fmla="*/ T16 w 9945"/>
                              <a:gd name="T18" fmla="+- 0 14655 14655"/>
                              <a:gd name="T19" fmla="*/ 14655 h 45"/>
                              <a:gd name="T20" fmla="+- 0 11130 1185"/>
                              <a:gd name="T21" fmla="*/ T20 w 9945"/>
                              <a:gd name="T22" fmla="+- 0 14685 14655"/>
                              <a:gd name="T23" fmla="*/ 14685 h 45"/>
                              <a:gd name="T24" fmla="+- 0 11085 1185"/>
                              <a:gd name="T25" fmla="*/ T24 w 9945"/>
                              <a:gd name="T26" fmla="+- 0 14685 14655"/>
                              <a:gd name="T27" fmla="*/ 14685 h 45"/>
                              <a:gd name="T28" fmla="+- 0 1185 1185"/>
                              <a:gd name="T29" fmla="*/ T28 w 9945"/>
                              <a:gd name="T30" fmla="+- 0 14685 14655"/>
                              <a:gd name="T31" fmla="*/ 14685 h 45"/>
                              <a:gd name="T32" fmla="+- 0 1185 1185"/>
                              <a:gd name="T33" fmla="*/ T32 w 9945"/>
                              <a:gd name="T34" fmla="+- 0 14700 14655"/>
                              <a:gd name="T35" fmla="*/ 14700 h 45"/>
                              <a:gd name="T36" fmla="+- 0 11085 1185"/>
                              <a:gd name="T37" fmla="*/ T36 w 9945"/>
                              <a:gd name="T38" fmla="+- 0 14700 14655"/>
                              <a:gd name="T39" fmla="*/ 14700 h 45"/>
                              <a:gd name="T40" fmla="+- 0 11130 1185"/>
                              <a:gd name="T41" fmla="*/ T40 w 9945"/>
                              <a:gd name="T42" fmla="+- 0 14700 14655"/>
                              <a:gd name="T43" fmla="*/ 14700 h 45"/>
                              <a:gd name="T44" fmla="+- 0 11130 1185"/>
                              <a:gd name="T45" fmla="*/ T44 w 9945"/>
                              <a:gd name="T46" fmla="+- 0 14685 14655"/>
                              <a:gd name="T47" fmla="*/ 1468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45">
                                <a:moveTo>
                                  <a:pt x="9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900" y="15"/>
                                </a:lnTo>
                                <a:lnTo>
                                  <a:pt x="9900" y="0"/>
                                </a:lnTo>
                                <a:close/>
                                <a:moveTo>
                                  <a:pt x="9945" y="30"/>
                                </a:moveTo>
                                <a:lnTo>
                                  <a:pt x="990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45"/>
                                </a:lnTo>
                                <a:lnTo>
                                  <a:pt x="9900" y="45"/>
                                </a:lnTo>
                                <a:lnTo>
                                  <a:pt x="9945" y="45"/>
                                </a:lnTo>
                                <a:lnTo>
                                  <a:pt x="994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11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1686"/>
                            <a:ext cx="2885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width:499.5pt;height:671.25pt;margin-top:63.75pt;margin-left:57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z-index:-251638784" coordorigin="2464,2051" coordsize="21600,21600">
                <v:shape id="_x0000_s1030" style="width:21600;height:21600;left:2465;position:absolute;top:2051;v-text-anchor:top" coordsize="21600,21600" path="m21535,48l21503,48l21503,48l97,48l97,48l65,48l65,48l65,21552l65,21552l97,21552l97,21552l97,72l97,72l21503,72l21503,72l21503,21552l21503,21552l21535,21552l21535,21552l21535,48xm21600,l21568,l21568,l21503,l21503,l97,l97,l32,l32,l,l,l,24l,24l,21576l,21576l,21600l,21600l32,21600l32,21600l97,21600l97,21600l97,21576l97,21576l32,21576l32,21576l32,24l32,24l97,24l97,24l21503,24l21503,24l21568,24l21568,24l21568,21600l21568,21600l21600,21600l21600,21600l21600,24l21600,24l21600,xe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width:8368;height:24;left:14789;position:absolute;top:23265" filled="f" stroked="f">
                  <v:imagedata r:id="rId9" o:title=""/>
                </v:shape>
                <v:shape id="_x0000_s1032" style="width:21503;height:72;left:2562;position:absolute;top:23579;v-text-anchor:top" coordsize="21600,21600" path="m21502,l,l,l,7200l,7200l21502,7200l21502,7200l21502,xm21600,14400l21502,14400l21502,14400l,14400l,14400l,21600l,21600l21502,21600l21502,21600l21600,21600l21600,21600l21600,14400xe" fillcolor="black" stroked="f"/>
                <v:shape id="_x0000_s1033" type="#_x0000_t75" style="width:6238;height:1718;left:3049;position:absolute;top:2713" filled="f" stroked="f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037F7" wp14:editId="5B8FD8CB">
                <wp:simplePos x="0" y="0"/>
                <wp:positionH relativeFrom="page">
                  <wp:posOffset>2152650</wp:posOffset>
                </wp:positionH>
                <wp:positionV relativeFrom="paragraph">
                  <wp:posOffset>34925</wp:posOffset>
                </wp:positionV>
                <wp:extent cx="1833880" cy="885825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3388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65"/>
                            </w:tblGrid>
                            <w:tr w:rsidR="0078736A" w14:paraId="03137600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0CA3CD9B" w14:textId="77777777" w:rsidR="001B719C" w:rsidRDefault="00A63E2F">
                                  <w:pPr>
                                    <w:pStyle w:val="TableParagraph"/>
                                    <w:spacing w:before="9" w:line="166" w:lineRule="exact"/>
                                    <w:ind w:left="943" w:right="93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Rektor</w:t>
                                  </w:r>
                                </w:p>
                              </w:tc>
                            </w:tr>
                            <w:tr w:rsidR="0078736A" w14:paraId="21BF9D80" w14:textId="77777777">
                              <w:trPr>
                                <w:trHeight w:val="945"/>
                              </w:trPr>
                              <w:tc>
                                <w:tcPr>
                                  <w:tcW w:w="2865" w:type="dxa"/>
                                </w:tcPr>
                                <w:p w14:paraId="1CA28471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8736A" w14:paraId="4C235800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4F09F5B1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F3C388" w14:textId="77777777" w:rsidR="001B719C" w:rsidRDefault="001B71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037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left:0;text-align:left;margin-left:169.5pt;margin-top:2.75pt;width:144.4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65"/>
                      </w:tblGrid>
                      <w:tr w:rsidR="0078736A" w14:paraId="03137600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0CA3CD9B" w14:textId="77777777" w:rsidR="001B719C" w:rsidRDefault="00A63E2F">
                            <w:pPr>
                              <w:pStyle w:val="TableParagraph"/>
                              <w:spacing w:before="9" w:line="166" w:lineRule="exact"/>
                              <w:ind w:left="943" w:right="9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Rektor</w:t>
                            </w:r>
                          </w:p>
                        </w:tc>
                      </w:tr>
                      <w:tr w:rsidR="0078736A" w14:paraId="21BF9D80" w14:textId="77777777">
                        <w:trPr>
                          <w:trHeight w:val="945"/>
                        </w:trPr>
                        <w:tc>
                          <w:tcPr>
                            <w:tcW w:w="2865" w:type="dxa"/>
                          </w:tcPr>
                          <w:p w14:paraId="1CA28471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8736A" w14:paraId="4C235800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4F09F5B1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02F3C388" w14:textId="77777777" w:rsidR="001B719C" w:rsidRDefault="001B71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95"/>
        </w:rPr>
        <w:t>DITETAPKAN</w:t>
      </w:r>
      <w:r>
        <w:rPr>
          <w:spacing w:val="2"/>
          <w:w w:val="95"/>
        </w:rPr>
        <w:tab/>
      </w:r>
      <w:r>
        <w:t>:</w:t>
      </w:r>
    </w:p>
    <w:p w14:paraId="59E9CAAC" w14:textId="77777777" w:rsidR="001B719C" w:rsidRDefault="001B719C">
      <w:pPr>
        <w:pStyle w:val="BodyText"/>
      </w:pPr>
    </w:p>
    <w:p w14:paraId="79111EA5" w14:textId="77777777" w:rsidR="001B719C" w:rsidRDefault="001B719C">
      <w:pPr>
        <w:pStyle w:val="BodyText"/>
      </w:pPr>
    </w:p>
    <w:p w14:paraId="20D18AF1" w14:textId="77777777" w:rsidR="001B719C" w:rsidRDefault="001B719C">
      <w:pPr>
        <w:pStyle w:val="BodyText"/>
      </w:pPr>
    </w:p>
    <w:p w14:paraId="21CC01B7" w14:textId="77777777" w:rsidR="001B719C" w:rsidRDefault="001B719C">
      <w:pPr>
        <w:pStyle w:val="BodyText"/>
      </w:pPr>
    </w:p>
    <w:p w14:paraId="2A6A8BDE" w14:textId="77777777" w:rsidR="001B719C" w:rsidRDefault="001B719C">
      <w:pPr>
        <w:pStyle w:val="BodyText"/>
      </w:pPr>
    </w:p>
    <w:p w14:paraId="54849AF0" w14:textId="77777777" w:rsidR="001B719C" w:rsidRDefault="001B719C">
      <w:pPr>
        <w:pStyle w:val="BodyText"/>
      </w:pPr>
    </w:p>
    <w:p w14:paraId="7E38DA7A" w14:textId="77777777" w:rsidR="001B719C" w:rsidRDefault="001B719C">
      <w:pPr>
        <w:pStyle w:val="BodyText"/>
      </w:pPr>
    </w:p>
    <w:p w14:paraId="66226CBC" w14:textId="77777777" w:rsidR="001B719C" w:rsidRDefault="00A63E2F">
      <w:pPr>
        <w:pStyle w:val="BodyText"/>
        <w:tabs>
          <w:tab w:val="left" w:pos="1979"/>
        </w:tabs>
        <w:spacing w:before="118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CCA53" wp14:editId="266A9F2E">
                <wp:simplePos x="0" y="0"/>
                <wp:positionH relativeFrom="page">
                  <wp:posOffset>2152650</wp:posOffset>
                </wp:positionH>
                <wp:positionV relativeFrom="paragraph">
                  <wp:posOffset>65405</wp:posOffset>
                </wp:positionV>
                <wp:extent cx="1833880" cy="809625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65"/>
                            </w:tblGrid>
                            <w:tr w:rsidR="0078736A" w14:paraId="73258D12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25100892" w14:textId="77777777" w:rsidR="001B719C" w:rsidRDefault="00A63E2F">
                                  <w:pPr>
                                    <w:pStyle w:val="TableParagraph"/>
                                    <w:spacing w:before="9" w:line="166" w:lineRule="exact"/>
                                    <w:ind w:left="9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Wakil Rektor IV</w:t>
                                  </w:r>
                                </w:p>
                              </w:tc>
                            </w:tr>
                            <w:tr w:rsidR="0078736A" w14:paraId="18762E6E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14:paraId="02A1E90C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8736A" w14:paraId="10A87FE9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08DFE6DE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3FB608" w14:textId="77777777" w:rsidR="001B719C" w:rsidRDefault="001B71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CCA53" id="Text Box 6" o:spid="_x0000_s1031" type="#_x0000_t202" style="position:absolute;left:0;text-align:left;margin-left:169.5pt;margin-top:5.15pt;width:144.4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65"/>
                      </w:tblGrid>
                      <w:tr w:rsidR="0078736A" w14:paraId="73258D12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25100892" w14:textId="77777777" w:rsidR="001B719C" w:rsidRDefault="00A63E2F">
                            <w:pPr>
                              <w:pStyle w:val="TableParagraph"/>
                              <w:spacing w:before="9" w:line="166" w:lineRule="exact"/>
                              <w:ind w:left="9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Wakil Rektor IV</w:t>
                            </w:r>
                          </w:p>
                        </w:tc>
                      </w:tr>
                      <w:tr w:rsidR="0078736A" w14:paraId="18762E6E" w14:textId="77777777"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14:paraId="02A1E90C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8736A" w14:paraId="10A87FE9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08DFE6DE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2B3FB608" w14:textId="77777777" w:rsidR="001B719C" w:rsidRDefault="001B71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9770F" wp14:editId="60096200">
                <wp:simplePos x="0" y="0"/>
                <wp:positionH relativeFrom="page">
                  <wp:posOffset>2152650</wp:posOffset>
                </wp:positionH>
                <wp:positionV relativeFrom="paragraph">
                  <wp:posOffset>998855</wp:posOffset>
                </wp:positionV>
                <wp:extent cx="1833880" cy="809625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65"/>
                            </w:tblGrid>
                            <w:tr w:rsidR="0078736A" w14:paraId="35BADB32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4CE2D965" w14:textId="77777777" w:rsidR="001B719C" w:rsidRDefault="00A63E2F">
                                  <w:pPr>
                                    <w:pStyle w:val="TableParagraph"/>
                                    <w:spacing w:before="9" w:line="166" w:lineRule="exact"/>
                                    <w:ind w:left="949" w:right="91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Direktur SPS</w:t>
                                  </w:r>
                                </w:p>
                              </w:tc>
                            </w:tr>
                            <w:tr w:rsidR="0078736A" w14:paraId="0027D48E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14:paraId="5C77EF65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8736A" w14:paraId="34339D55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1311FD6B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9536" w14:textId="77777777" w:rsidR="001B719C" w:rsidRDefault="001B71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9770F" id="Text Box 5" o:spid="_x0000_s1032" type="#_x0000_t202" style="position:absolute;left:0;text-align:left;margin-left:169.5pt;margin-top:78.65pt;width:144.4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65"/>
                      </w:tblGrid>
                      <w:tr w:rsidR="0078736A" w14:paraId="35BADB32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4CE2D965" w14:textId="77777777" w:rsidR="001B719C" w:rsidRDefault="00A63E2F">
                            <w:pPr>
                              <w:pStyle w:val="TableParagraph"/>
                              <w:spacing w:before="9" w:line="166" w:lineRule="exact"/>
                              <w:ind w:left="949" w:right="91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Direktur SPS</w:t>
                            </w:r>
                          </w:p>
                        </w:tc>
                      </w:tr>
                      <w:tr w:rsidR="0078736A" w14:paraId="0027D48E" w14:textId="77777777"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14:paraId="5C77EF65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8736A" w14:paraId="34339D55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1311FD6B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3B279536" w14:textId="77777777" w:rsidR="001B719C" w:rsidRDefault="001B71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174E3" wp14:editId="49EE0EF7">
                <wp:simplePos x="0" y="0"/>
                <wp:positionH relativeFrom="page">
                  <wp:posOffset>2152650</wp:posOffset>
                </wp:positionH>
                <wp:positionV relativeFrom="paragraph">
                  <wp:posOffset>1932305</wp:posOffset>
                </wp:positionV>
                <wp:extent cx="1833880" cy="809625"/>
                <wp:effectExtent l="0" t="0" r="0" b="0"/>
                <wp:wrapNone/>
                <wp:docPr id="2858431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65"/>
                            </w:tblGrid>
                            <w:tr w:rsidR="0078736A" w14:paraId="6465C460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61110125" w14:textId="77777777" w:rsidR="001B719C" w:rsidRDefault="00A63E2F">
                                  <w:pPr>
                                    <w:pStyle w:val="TableParagraph"/>
                                    <w:spacing w:before="9" w:line="166" w:lineRule="exact"/>
                                    <w:ind w:left="949" w:right="93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Direktur KSIO</w:t>
                                  </w:r>
                                </w:p>
                              </w:tc>
                            </w:tr>
                            <w:tr w:rsidR="0078736A" w14:paraId="3594D458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14:paraId="2F2B9235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8736A" w14:paraId="6F2A71CF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29A30CAF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5D030A" w14:textId="77777777" w:rsidR="001B719C" w:rsidRDefault="001B71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174E3" id="Text Box 4" o:spid="_x0000_s1033" type="#_x0000_t202" style="position:absolute;left:0;text-align:left;margin-left:169.5pt;margin-top:152.15pt;width:144.4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65"/>
                      </w:tblGrid>
                      <w:tr w:rsidR="0078736A" w14:paraId="6465C460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61110125" w14:textId="77777777" w:rsidR="001B719C" w:rsidRDefault="00A63E2F">
                            <w:pPr>
                              <w:pStyle w:val="TableParagraph"/>
                              <w:spacing w:before="9" w:line="166" w:lineRule="exact"/>
                              <w:ind w:left="949" w:right="9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Direktur KSIO</w:t>
                            </w:r>
                          </w:p>
                        </w:tc>
                      </w:tr>
                      <w:tr w:rsidR="0078736A" w14:paraId="3594D458" w14:textId="77777777"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14:paraId="2F2B9235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8736A" w14:paraId="6F2A71CF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29A30CAF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4A5D030A" w14:textId="77777777" w:rsidR="001B719C" w:rsidRDefault="001B71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SEBELUM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DITETAPKAN</w:t>
      </w:r>
      <w:r>
        <w:rPr>
          <w:spacing w:val="2"/>
          <w:w w:val="95"/>
        </w:rPr>
        <w:tab/>
      </w:r>
      <w:r>
        <w:t>:</w:t>
      </w:r>
    </w:p>
    <w:p w14:paraId="51B25039" w14:textId="77777777" w:rsidR="001B719C" w:rsidRDefault="001B719C">
      <w:pPr>
        <w:pStyle w:val="BodyText"/>
      </w:pPr>
    </w:p>
    <w:p w14:paraId="40BC7213" w14:textId="77777777" w:rsidR="001B719C" w:rsidRDefault="001B719C">
      <w:pPr>
        <w:pStyle w:val="BodyText"/>
      </w:pPr>
    </w:p>
    <w:p w14:paraId="187114CD" w14:textId="77777777" w:rsidR="001B719C" w:rsidRDefault="001B719C">
      <w:pPr>
        <w:pStyle w:val="BodyText"/>
      </w:pPr>
    </w:p>
    <w:p w14:paraId="4537C467" w14:textId="77777777" w:rsidR="001B719C" w:rsidRDefault="001B719C">
      <w:pPr>
        <w:pStyle w:val="BodyText"/>
      </w:pPr>
    </w:p>
    <w:p w14:paraId="07768BA6" w14:textId="77777777" w:rsidR="001B719C" w:rsidRDefault="001B719C">
      <w:pPr>
        <w:pStyle w:val="BodyText"/>
      </w:pPr>
    </w:p>
    <w:p w14:paraId="69D805D1" w14:textId="77777777" w:rsidR="001B719C" w:rsidRDefault="001B719C">
      <w:pPr>
        <w:pStyle w:val="BodyText"/>
      </w:pPr>
    </w:p>
    <w:p w14:paraId="1F640AB4" w14:textId="77777777" w:rsidR="001B719C" w:rsidRDefault="001B719C">
      <w:pPr>
        <w:pStyle w:val="BodyText"/>
      </w:pPr>
    </w:p>
    <w:p w14:paraId="5BFB64D2" w14:textId="77777777" w:rsidR="001B719C" w:rsidRDefault="001B719C">
      <w:pPr>
        <w:pStyle w:val="BodyText"/>
      </w:pPr>
    </w:p>
    <w:p w14:paraId="5657A66D" w14:textId="77777777" w:rsidR="001B719C" w:rsidRDefault="001B719C">
      <w:pPr>
        <w:pStyle w:val="BodyText"/>
      </w:pPr>
    </w:p>
    <w:p w14:paraId="7B989124" w14:textId="77777777" w:rsidR="001B719C" w:rsidRDefault="001B719C">
      <w:pPr>
        <w:pStyle w:val="BodyText"/>
      </w:pPr>
    </w:p>
    <w:p w14:paraId="27050159" w14:textId="77777777" w:rsidR="001B719C" w:rsidRDefault="001B719C">
      <w:pPr>
        <w:pStyle w:val="BodyText"/>
      </w:pPr>
    </w:p>
    <w:p w14:paraId="06118322" w14:textId="77777777" w:rsidR="001B719C" w:rsidRDefault="001B719C">
      <w:pPr>
        <w:pStyle w:val="BodyText"/>
      </w:pPr>
    </w:p>
    <w:p w14:paraId="68E073FC" w14:textId="77777777" w:rsidR="001B719C" w:rsidRDefault="001B719C">
      <w:pPr>
        <w:pStyle w:val="BodyText"/>
      </w:pPr>
    </w:p>
    <w:p w14:paraId="05CE7313" w14:textId="77777777" w:rsidR="001B719C" w:rsidRDefault="001B719C">
      <w:pPr>
        <w:pStyle w:val="BodyText"/>
      </w:pPr>
    </w:p>
    <w:p w14:paraId="5C21624A" w14:textId="77777777" w:rsidR="001B719C" w:rsidRDefault="001B719C">
      <w:pPr>
        <w:pStyle w:val="BodyText"/>
      </w:pPr>
    </w:p>
    <w:p w14:paraId="07C4882E" w14:textId="77777777" w:rsidR="001B719C" w:rsidRDefault="001B719C">
      <w:pPr>
        <w:pStyle w:val="BodyText"/>
      </w:pPr>
    </w:p>
    <w:p w14:paraId="19A8F147" w14:textId="77777777" w:rsidR="001B719C" w:rsidRDefault="001B719C">
      <w:pPr>
        <w:pStyle w:val="BodyText"/>
      </w:pPr>
    </w:p>
    <w:p w14:paraId="013CFCD9" w14:textId="77777777" w:rsidR="001B719C" w:rsidRDefault="001B719C">
      <w:pPr>
        <w:pStyle w:val="BodyText"/>
      </w:pPr>
    </w:p>
    <w:p w14:paraId="1BBCD252" w14:textId="77777777" w:rsidR="001B719C" w:rsidRDefault="001B719C">
      <w:pPr>
        <w:pStyle w:val="BodyText"/>
      </w:pPr>
    </w:p>
    <w:p w14:paraId="35DD6430" w14:textId="77777777" w:rsidR="001B719C" w:rsidRDefault="001B719C">
      <w:pPr>
        <w:pStyle w:val="BodyText"/>
      </w:pPr>
    </w:p>
    <w:p w14:paraId="095966F6" w14:textId="77777777" w:rsidR="001B719C" w:rsidRDefault="001B719C">
      <w:pPr>
        <w:pStyle w:val="BodyText"/>
      </w:pPr>
    </w:p>
    <w:p w14:paraId="45CF9B2C" w14:textId="77777777" w:rsidR="001B719C" w:rsidRDefault="001B719C">
      <w:pPr>
        <w:pStyle w:val="BodyText"/>
      </w:pPr>
    </w:p>
    <w:p w14:paraId="4880BC7A" w14:textId="77777777" w:rsidR="001B719C" w:rsidRDefault="001B719C">
      <w:pPr>
        <w:pStyle w:val="BodyText"/>
      </w:pPr>
    </w:p>
    <w:p w14:paraId="0DCB77D4" w14:textId="77777777" w:rsidR="001B719C" w:rsidRDefault="001B719C">
      <w:pPr>
        <w:pStyle w:val="BodyText"/>
      </w:pPr>
    </w:p>
    <w:p w14:paraId="51C0BBE2" w14:textId="77777777" w:rsidR="001B719C" w:rsidRDefault="001B719C">
      <w:pPr>
        <w:pStyle w:val="BodyText"/>
      </w:pPr>
    </w:p>
    <w:p w14:paraId="69F4ABF5" w14:textId="77777777" w:rsidR="001B719C" w:rsidRDefault="001B719C">
      <w:pPr>
        <w:pStyle w:val="BodyText"/>
      </w:pPr>
    </w:p>
    <w:p w14:paraId="6A75D48E" w14:textId="77777777" w:rsidR="001B719C" w:rsidRDefault="001B719C">
      <w:pPr>
        <w:pStyle w:val="BodyText"/>
      </w:pPr>
    </w:p>
    <w:p w14:paraId="456843C5" w14:textId="77777777" w:rsidR="001B719C" w:rsidRDefault="001B719C">
      <w:pPr>
        <w:pStyle w:val="BodyText"/>
      </w:pPr>
    </w:p>
    <w:p w14:paraId="4BFCC3E4" w14:textId="77777777" w:rsidR="001B719C" w:rsidRDefault="001B719C">
      <w:pPr>
        <w:pStyle w:val="BodyText"/>
      </w:pPr>
    </w:p>
    <w:p w14:paraId="3AF3EE2D" w14:textId="77777777" w:rsidR="001B719C" w:rsidRDefault="001B719C">
      <w:pPr>
        <w:pStyle w:val="BodyText"/>
      </w:pPr>
    </w:p>
    <w:p w14:paraId="3B0500DA" w14:textId="77777777" w:rsidR="001B719C" w:rsidRDefault="001B719C">
      <w:pPr>
        <w:pStyle w:val="BodyText"/>
      </w:pPr>
    </w:p>
    <w:p w14:paraId="49FE7021" w14:textId="77777777" w:rsidR="001B719C" w:rsidRDefault="001B719C">
      <w:pPr>
        <w:pStyle w:val="BodyText"/>
        <w:spacing w:before="2"/>
        <w:rPr>
          <w:sz w:val="20"/>
        </w:rPr>
      </w:pPr>
    </w:p>
    <w:p w14:paraId="41208006" w14:textId="2A101F30" w:rsidR="001B719C" w:rsidRDefault="00A63E2F">
      <w:pPr>
        <w:pStyle w:val="BodyText"/>
        <w:spacing w:before="1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B2963" wp14:editId="613C555C">
                <wp:simplePos x="0" y="0"/>
                <wp:positionH relativeFrom="page">
                  <wp:posOffset>2152650</wp:posOffset>
                </wp:positionH>
                <wp:positionV relativeFrom="paragraph">
                  <wp:posOffset>136525</wp:posOffset>
                </wp:positionV>
                <wp:extent cx="1833880" cy="142875"/>
                <wp:effectExtent l="0" t="0" r="13970" b="9525"/>
                <wp:wrapNone/>
                <wp:docPr id="9735571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3388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65"/>
                            </w:tblGrid>
                            <w:tr w:rsidR="0078736A" w14:paraId="4D76D0CE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3D28489F" w14:textId="77777777" w:rsidR="001B719C" w:rsidRDefault="00A63E2F">
                                  <w:pPr>
                                    <w:pStyle w:val="TableParagraph"/>
                                    <w:spacing w:line="167" w:lineRule="exact"/>
                                    <w:ind w:left="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TIP Community Lab Telkom University</w:t>
                                  </w:r>
                                </w:p>
                              </w:tc>
                            </w:tr>
                          </w:tbl>
                          <w:p w14:paraId="62354EE4" w14:textId="77777777" w:rsidR="001B719C" w:rsidRDefault="001B71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2963" id="Text Box 2" o:spid="_x0000_s1034" type="#_x0000_t202" style="position:absolute;left:0;text-align:left;margin-left:169.5pt;margin-top:10.75pt;width:144.4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65"/>
                      </w:tblGrid>
                      <w:tr w:rsidR="0078736A" w14:paraId="4D76D0CE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3D28489F" w14:textId="77777777" w:rsidR="001B719C" w:rsidRDefault="00A63E2F">
                            <w:pPr>
                              <w:pStyle w:val="TableParagraph"/>
                              <w:spacing w:line="167" w:lineRule="exact"/>
                              <w:ind w:left="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TIP Community Lab Telkom University</w:t>
                            </w:r>
                          </w:p>
                        </w:tc>
                      </w:tr>
                    </w:tbl>
                    <w:p w14:paraId="62354EE4" w14:textId="77777777" w:rsidR="001B719C" w:rsidRDefault="001B71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10627" wp14:editId="2415D9A4">
                <wp:simplePos x="0" y="0"/>
                <wp:positionH relativeFrom="page">
                  <wp:posOffset>2152650</wp:posOffset>
                </wp:positionH>
                <wp:positionV relativeFrom="paragraph">
                  <wp:posOffset>-1094740</wp:posOffset>
                </wp:positionV>
                <wp:extent cx="1833880" cy="96202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3388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65"/>
                            </w:tblGrid>
                            <w:tr w:rsidR="0078736A" w14:paraId="37B4A9FA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5EF9FEE6" w14:textId="77777777" w:rsidR="001B719C" w:rsidRDefault="00A63E2F">
                                  <w:pPr>
                                    <w:pStyle w:val="TableParagraph"/>
                                    <w:spacing w:before="114"/>
                                    <w:ind w:left="5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Kabag Kerjasama Strategis</w:t>
                                  </w:r>
                                </w:p>
                              </w:tc>
                            </w:tr>
                            <w:tr w:rsidR="0078736A" w14:paraId="27F69110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14:paraId="28E9AF4B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8736A" w14:paraId="469E2EAA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14:paraId="3927CADC" w14:textId="77777777" w:rsidR="001B719C" w:rsidRDefault="001B71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11A4E" w14:textId="77777777" w:rsidR="001B719C" w:rsidRDefault="001B71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10627" id="Text Box 3" o:spid="_x0000_s1035" type="#_x0000_t202" style="position:absolute;left:0;text-align:left;margin-left:169.5pt;margin-top:-86.2pt;width:144.4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65"/>
                      </w:tblGrid>
                      <w:tr w:rsidR="0078736A" w14:paraId="37B4A9FA" w14:textId="77777777">
                        <w:trPr>
                          <w:trHeight w:val="43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5EF9FEE6" w14:textId="77777777" w:rsidR="001B719C" w:rsidRDefault="00A63E2F">
                            <w:pPr>
                              <w:pStyle w:val="TableParagraph"/>
                              <w:spacing w:before="114"/>
                              <w:ind w:left="59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Kabag Kerjasama Strategis</w:t>
                            </w:r>
                          </w:p>
                        </w:tc>
                      </w:tr>
                      <w:tr w:rsidR="0078736A" w14:paraId="27F69110" w14:textId="77777777"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14:paraId="28E9AF4B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8736A" w14:paraId="469E2EAA" w14:textId="77777777"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14:paraId="3927CADC" w14:textId="77777777" w:rsidR="001B719C" w:rsidRDefault="001B719C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3D711A4E" w14:textId="77777777" w:rsidR="001B719C" w:rsidRDefault="001B719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3"/>
        </w:rPr>
        <w:t xml:space="preserve">Berkas </w:t>
      </w:r>
      <w:r>
        <w:t xml:space="preserve">Kembali </w:t>
      </w:r>
      <w:r>
        <w:rPr>
          <w:spacing w:val="-3"/>
        </w:rPr>
        <w:t xml:space="preserve">Pada </w:t>
      </w:r>
      <w:r>
        <w:t>Unit</w:t>
      </w:r>
      <w:r>
        <w:rPr>
          <w:spacing w:val="-12"/>
        </w:rPr>
        <w:t xml:space="preserve"> </w:t>
      </w:r>
      <w:r>
        <w:t>:</w:t>
      </w:r>
    </w:p>
    <w:p w14:paraId="16DC3E73" w14:textId="7DF48E9D" w:rsidR="001B719C" w:rsidRDefault="00A63E2F">
      <w:pPr>
        <w:spacing w:before="79"/>
        <w:ind w:left="105"/>
        <w:rPr>
          <w:sz w:val="15"/>
        </w:rPr>
      </w:pPr>
      <w:r>
        <w:br w:type="column"/>
      </w:r>
      <w:r>
        <w:rPr>
          <w:sz w:val="15"/>
        </w:rPr>
        <w:t>Perihal:</w:t>
      </w:r>
    </w:p>
    <w:p w14:paraId="1A547435" w14:textId="77777777" w:rsidR="001B719C" w:rsidRPr="00AE2CB7" w:rsidRDefault="001B719C">
      <w:pPr>
        <w:pStyle w:val="BodyText"/>
        <w:rPr>
          <w:sz w:val="20"/>
          <w:lang w:val="en-US"/>
        </w:rPr>
      </w:pPr>
    </w:p>
    <w:p w14:paraId="34FAD219" w14:textId="77777777" w:rsidR="001B719C" w:rsidRDefault="001B719C">
      <w:pPr>
        <w:pStyle w:val="BodyText"/>
        <w:rPr>
          <w:sz w:val="20"/>
        </w:rPr>
      </w:pPr>
    </w:p>
    <w:p w14:paraId="155ACF71" w14:textId="77777777" w:rsidR="001B719C" w:rsidRDefault="001B719C">
      <w:pPr>
        <w:pStyle w:val="BodyText"/>
        <w:rPr>
          <w:sz w:val="20"/>
        </w:rPr>
      </w:pPr>
    </w:p>
    <w:p w14:paraId="57D4EB08" w14:textId="77777777" w:rsidR="001B719C" w:rsidRDefault="001B719C">
      <w:pPr>
        <w:pStyle w:val="BodyText"/>
        <w:rPr>
          <w:sz w:val="20"/>
        </w:rPr>
      </w:pPr>
    </w:p>
    <w:p w14:paraId="1E49689A" w14:textId="77777777" w:rsidR="001B719C" w:rsidRDefault="001B719C">
      <w:pPr>
        <w:pStyle w:val="BodyText"/>
        <w:rPr>
          <w:sz w:val="20"/>
        </w:rPr>
      </w:pPr>
    </w:p>
    <w:p w14:paraId="013E957F" w14:textId="77777777" w:rsidR="001B719C" w:rsidRDefault="001B719C">
      <w:pPr>
        <w:pStyle w:val="BodyText"/>
        <w:rPr>
          <w:sz w:val="20"/>
        </w:rPr>
      </w:pPr>
    </w:p>
    <w:p w14:paraId="58F9C96E" w14:textId="77777777" w:rsidR="001B719C" w:rsidRDefault="001B719C">
      <w:pPr>
        <w:pStyle w:val="BodyText"/>
        <w:rPr>
          <w:sz w:val="20"/>
        </w:rPr>
      </w:pPr>
    </w:p>
    <w:p w14:paraId="01B165D2" w14:textId="77777777" w:rsidR="001B719C" w:rsidRDefault="001B719C">
      <w:pPr>
        <w:pStyle w:val="BodyText"/>
        <w:rPr>
          <w:sz w:val="20"/>
        </w:rPr>
      </w:pPr>
    </w:p>
    <w:p w14:paraId="0D9BD49A" w14:textId="77777777" w:rsidR="001B719C" w:rsidRDefault="001B719C">
      <w:pPr>
        <w:pStyle w:val="BodyText"/>
        <w:rPr>
          <w:sz w:val="20"/>
        </w:rPr>
      </w:pPr>
    </w:p>
    <w:p w14:paraId="2E37CAFA" w14:textId="77777777" w:rsidR="001B719C" w:rsidRDefault="001B719C">
      <w:pPr>
        <w:pStyle w:val="BodyText"/>
        <w:rPr>
          <w:sz w:val="20"/>
        </w:rPr>
      </w:pPr>
    </w:p>
    <w:p w14:paraId="2D7297B0" w14:textId="77777777" w:rsidR="001B719C" w:rsidRDefault="001B719C">
      <w:pPr>
        <w:pStyle w:val="BodyText"/>
        <w:rPr>
          <w:sz w:val="20"/>
        </w:rPr>
      </w:pPr>
    </w:p>
    <w:p w14:paraId="2031FDA0" w14:textId="77777777" w:rsidR="001B719C" w:rsidRDefault="001B719C">
      <w:pPr>
        <w:pStyle w:val="BodyText"/>
        <w:rPr>
          <w:sz w:val="29"/>
        </w:rPr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0"/>
      </w:tblGrid>
      <w:tr w:rsidR="0078736A" w14:paraId="5EF8F7E7" w14:textId="77777777">
        <w:trPr>
          <w:trHeight w:val="195"/>
        </w:trPr>
        <w:tc>
          <w:tcPr>
            <w:tcW w:w="2310" w:type="dxa"/>
            <w:shd w:val="clear" w:color="auto" w:fill="F2F2F2"/>
          </w:tcPr>
          <w:p w14:paraId="38DBAFED" w14:textId="77777777" w:rsidR="001B719C" w:rsidRDefault="00A63E2F">
            <w:pPr>
              <w:pStyle w:val="TableParagraph"/>
              <w:spacing w:before="9" w:line="166" w:lineRule="exact"/>
              <w:ind w:left="397"/>
              <w:rPr>
                <w:sz w:val="15"/>
              </w:rPr>
            </w:pPr>
            <w:r>
              <w:rPr>
                <w:sz w:val="15"/>
              </w:rPr>
              <w:t xml:space="preserve">Kabag </w:t>
            </w:r>
            <w:r>
              <w:rPr>
                <w:sz w:val="15"/>
              </w:rPr>
              <w:t>Sekpim dan Legal</w:t>
            </w:r>
          </w:p>
        </w:tc>
      </w:tr>
      <w:tr w:rsidR="0078736A" w14:paraId="33CF6125" w14:textId="77777777">
        <w:trPr>
          <w:trHeight w:val="825"/>
        </w:trPr>
        <w:tc>
          <w:tcPr>
            <w:tcW w:w="2310" w:type="dxa"/>
          </w:tcPr>
          <w:p w14:paraId="104B4CD6" w14:textId="77777777" w:rsidR="001B719C" w:rsidRDefault="001B71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8736A" w14:paraId="50EFCFF4" w14:textId="77777777">
        <w:trPr>
          <w:trHeight w:val="195"/>
        </w:trPr>
        <w:tc>
          <w:tcPr>
            <w:tcW w:w="2310" w:type="dxa"/>
            <w:shd w:val="clear" w:color="auto" w:fill="F2F2F2"/>
          </w:tcPr>
          <w:p w14:paraId="35CE9325" w14:textId="77777777" w:rsidR="001B719C" w:rsidRDefault="001B719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09917E" w14:textId="77777777" w:rsidR="001B719C" w:rsidRDefault="001B719C">
      <w:pPr>
        <w:pStyle w:val="BodyText"/>
        <w:spacing w:before="11"/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0"/>
      </w:tblGrid>
      <w:tr w:rsidR="0078736A" w14:paraId="2367D2F2" w14:textId="77777777">
        <w:trPr>
          <w:trHeight w:val="195"/>
        </w:trPr>
        <w:tc>
          <w:tcPr>
            <w:tcW w:w="2310" w:type="dxa"/>
            <w:shd w:val="clear" w:color="auto" w:fill="F2F2F2"/>
          </w:tcPr>
          <w:p w14:paraId="591F5E0C" w14:textId="77777777" w:rsidR="001B719C" w:rsidRDefault="00A63E2F">
            <w:pPr>
              <w:pStyle w:val="TableParagraph"/>
              <w:spacing w:before="9" w:line="166" w:lineRule="exact"/>
              <w:ind w:left="781" w:right="747"/>
              <w:jc w:val="center"/>
              <w:rPr>
                <w:sz w:val="15"/>
              </w:rPr>
            </w:pPr>
            <w:r>
              <w:rPr>
                <w:sz w:val="15"/>
              </w:rPr>
              <w:t>Kaur Legal</w:t>
            </w:r>
          </w:p>
        </w:tc>
      </w:tr>
      <w:tr w:rsidR="0078736A" w14:paraId="61E3C213" w14:textId="77777777">
        <w:trPr>
          <w:trHeight w:val="825"/>
        </w:trPr>
        <w:tc>
          <w:tcPr>
            <w:tcW w:w="2310" w:type="dxa"/>
          </w:tcPr>
          <w:p w14:paraId="6114468F" w14:textId="77777777" w:rsidR="001B719C" w:rsidRDefault="001B71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8736A" w14:paraId="07A6408C" w14:textId="77777777">
        <w:trPr>
          <w:trHeight w:val="195"/>
        </w:trPr>
        <w:tc>
          <w:tcPr>
            <w:tcW w:w="2310" w:type="dxa"/>
            <w:shd w:val="clear" w:color="auto" w:fill="F2F2F2"/>
          </w:tcPr>
          <w:p w14:paraId="799942D8" w14:textId="77777777" w:rsidR="001B719C" w:rsidRDefault="001B719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006F9E1" w14:textId="77777777" w:rsidR="001B719C" w:rsidRDefault="001B719C">
      <w:pPr>
        <w:pStyle w:val="BodyText"/>
        <w:spacing w:before="11"/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0"/>
      </w:tblGrid>
      <w:tr w:rsidR="0078736A" w14:paraId="5FC0DF8F" w14:textId="77777777">
        <w:trPr>
          <w:trHeight w:val="435"/>
        </w:trPr>
        <w:tc>
          <w:tcPr>
            <w:tcW w:w="2310" w:type="dxa"/>
            <w:shd w:val="clear" w:color="auto" w:fill="F2F2F2"/>
          </w:tcPr>
          <w:p w14:paraId="76ACD6FF" w14:textId="77777777" w:rsidR="001B719C" w:rsidRDefault="00A63E2F">
            <w:pPr>
              <w:pStyle w:val="TableParagraph"/>
              <w:spacing w:before="36" w:line="190" w:lineRule="atLeast"/>
              <w:ind w:left="592" w:hanging="450"/>
              <w:rPr>
                <w:sz w:val="15"/>
              </w:rPr>
            </w:pPr>
            <w:r>
              <w:rPr>
                <w:w w:val="95"/>
                <w:sz w:val="15"/>
              </w:rPr>
              <w:t xml:space="preserve">Koordinator TIP Community lab </w:t>
            </w:r>
            <w:r>
              <w:rPr>
                <w:sz w:val="15"/>
              </w:rPr>
              <w:t>Telkom University</w:t>
            </w:r>
          </w:p>
        </w:tc>
      </w:tr>
      <w:tr w:rsidR="0078736A" w14:paraId="0265EB9C" w14:textId="77777777">
        <w:trPr>
          <w:trHeight w:val="825"/>
        </w:trPr>
        <w:tc>
          <w:tcPr>
            <w:tcW w:w="2310" w:type="dxa"/>
          </w:tcPr>
          <w:p w14:paraId="054D5296" w14:textId="77777777" w:rsidR="001B719C" w:rsidRDefault="001B719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8736A" w14:paraId="469C16A3" w14:textId="77777777">
        <w:trPr>
          <w:trHeight w:val="195"/>
        </w:trPr>
        <w:tc>
          <w:tcPr>
            <w:tcW w:w="2310" w:type="dxa"/>
            <w:shd w:val="clear" w:color="auto" w:fill="F2F2F2"/>
          </w:tcPr>
          <w:p w14:paraId="1B0C6C1B" w14:textId="77777777" w:rsidR="001B719C" w:rsidRDefault="001B719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D1D38FD" w14:textId="6EB61CB7" w:rsidR="001B719C" w:rsidRDefault="00A63E2F">
      <w:pPr>
        <w:spacing w:before="9"/>
        <w:ind w:left="105"/>
        <w:rPr>
          <w:sz w:val="15"/>
        </w:rPr>
      </w:pPr>
      <w:r>
        <w:rPr>
          <w:sz w:val="15"/>
        </w:rPr>
        <w:t>Lampiran :</w:t>
      </w:r>
    </w:p>
    <w:sectPr w:rsidR="001B719C">
      <w:type w:val="continuous"/>
      <w:pgSz w:w="12240" w:h="15840"/>
      <w:pgMar w:top="1280" w:right="1420" w:bottom="280" w:left="1260" w:header="720" w:footer="720" w:gutter="0"/>
      <w:cols w:num="2" w:space="720" w:equalWidth="0">
        <w:col w:w="2062" w:space="3458"/>
        <w:col w:w="4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E14"/>
    <w:multiLevelType w:val="hybridMultilevel"/>
    <w:tmpl w:val="5CF6CC84"/>
    <w:lvl w:ilvl="0" w:tplc="88B4C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57F49782" w:tentative="1">
      <w:start w:val="1"/>
      <w:numFmt w:val="lowerLetter"/>
      <w:lvlText w:val="%2."/>
      <w:lvlJc w:val="left"/>
      <w:pPr>
        <w:ind w:left="1440" w:hanging="360"/>
      </w:pPr>
    </w:lvl>
    <w:lvl w:ilvl="2" w:tplc="C36EE500" w:tentative="1">
      <w:start w:val="1"/>
      <w:numFmt w:val="lowerRoman"/>
      <w:lvlText w:val="%3."/>
      <w:lvlJc w:val="right"/>
      <w:pPr>
        <w:ind w:left="2160" w:hanging="180"/>
      </w:pPr>
    </w:lvl>
    <w:lvl w:ilvl="3" w:tplc="CEA2D138" w:tentative="1">
      <w:start w:val="1"/>
      <w:numFmt w:val="decimal"/>
      <w:lvlText w:val="%4."/>
      <w:lvlJc w:val="left"/>
      <w:pPr>
        <w:ind w:left="2880" w:hanging="360"/>
      </w:pPr>
    </w:lvl>
    <w:lvl w:ilvl="4" w:tplc="CB2A9126" w:tentative="1">
      <w:start w:val="1"/>
      <w:numFmt w:val="lowerLetter"/>
      <w:lvlText w:val="%5."/>
      <w:lvlJc w:val="left"/>
      <w:pPr>
        <w:ind w:left="3600" w:hanging="360"/>
      </w:pPr>
    </w:lvl>
    <w:lvl w:ilvl="5" w:tplc="E1146F8A" w:tentative="1">
      <w:start w:val="1"/>
      <w:numFmt w:val="lowerRoman"/>
      <w:lvlText w:val="%6."/>
      <w:lvlJc w:val="right"/>
      <w:pPr>
        <w:ind w:left="4320" w:hanging="180"/>
      </w:pPr>
    </w:lvl>
    <w:lvl w:ilvl="6" w:tplc="94A60992" w:tentative="1">
      <w:start w:val="1"/>
      <w:numFmt w:val="decimal"/>
      <w:lvlText w:val="%7."/>
      <w:lvlJc w:val="left"/>
      <w:pPr>
        <w:ind w:left="5040" w:hanging="360"/>
      </w:pPr>
    </w:lvl>
    <w:lvl w:ilvl="7" w:tplc="75223664" w:tentative="1">
      <w:start w:val="1"/>
      <w:numFmt w:val="lowerLetter"/>
      <w:lvlText w:val="%8."/>
      <w:lvlJc w:val="left"/>
      <w:pPr>
        <w:ind w:left="5760" w:hanging="360"/>
      </w:pPr>
    </w:lvl>
    <w:lvl w:ilvl="8" w:tplc="23E8F6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6720"/>
    <w:multiLevelType w:val="hybridMultilevel"/>
    <w:tmpl w:val="10525936"/>
    <w:lvl w:ilvl="0" w:tplc="5B5A03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4A444B4" w:tentative="1">
      <w:start w:val="1"/>
      <w:numFmt w:val="lowerLetter"/>
      <w:lvlText w:val="%2."/>
      <w:lvlJc w:val="left"/>
      <w:pPr>
        <w:ind w:left="1440" w:hanging="360"/>
      </w:pPr>
    </w:lvl>
    <w:lvl w:ilvl="2" w:tplc="34D4F450" w:tentative="1">
      <w:start w:val="1"/>
      <w:numFmt w:val="lowerRoman"/>
      <w:lvlText w:val="%3."/>
      <w:lvlJc w:val="right"/>
      <w:pPr>
        <w:ind w:left="2160" w:hanging="180"/>
      </w:pPr>
    </w:lvl>
    <w:lvl w:ilvl="3" w:tplc="612898A0" w:tentative="1">
      <w:start w:val="1"/>
      <w:numFmt w:val="decimal"/>
      <w:lvlText w:val="%4."/>
      <w:lvlJc w:val="left"/>
      <w:pPr>
        <w:ind w:left="2880" w:hanging="360"/>
      </w:pPr>
    </w:lvl>
    <w:lvl w:ilvl="4" w:tplc="C6A2CE68" w:tentative="1">
      <w:start w:val="1"/>
      <w:numFmt w:val="lowerLetter"/>
      <w:lvlText w:val="%5."/>
      <w:lvlJc w:val="left"/>
      <w:pPr>
        <w:ind w:left="3600" w:hanging="360"/>
      </w:pPr>
    </w:lvl>
    <w:lvl w:ilvl="5" w:tplc="0764DCCC" w:tentative="1">
      <w:start w:val="1"/>
      <w:numFmt w:val="lowerRoman"/>
      <w:lvlText w:val="%6."/>
      <w:lvlJc w:val="right"/>
      <w:pPr>
        <w:ind w:left="4320" w:hanging="180"/>
      </w:pPr>
    </w:lvl>
    <w:lvl w:ilvl="6" w:tplc="34B68E52" w:tentative="1">
      <w:start w:val="1"/>
      <w:numFmt w:val="decimal"/>
      <w:lvlText w:val="%7."/>
      <w:lvlJc w:val="left"/>
      <w:pPr>
        <w:ind w:left="5040" w:hanging="360"/>
      </w:pPr>
    </w:lvl>
    <w:lvl w:ilvl="7" w:tplc="51B61C86" w:tentative="1">
      <w:start w:val="1"/>
      <w:numFmt w:val="lowerLetter"/>
      <w:lvlText w:val="%8."/>
      <w:lvlJc w:val="left"/>
      <w:pPr>
        <w:ind w:left="5760" w:hanging="360"/>
      </w:pPr>
    </w:lvl>
    <w:lvl w:ilvl="8" w:tplc="A7B09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25BB"/>
    <w:multiLevelType w:val="hybridMultilevel"/>
    <w:tmpl w:val="6CB61CE2"/>
    <w:lvl w:ilvl="0" w:tplc="392254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DA2EEA6" w:tentative="1">
      <w:start w:val="1"/>
      <w:numFmt w:val="lowerLetter"/>
      <w:lvlText w:val="%2."/>
      <w:lvlJc w:val="left"/>
      <w:pPr>
        <w:ind w:left="1440" w:hanging="360"/>
      </w:pPr>
    </w:lvl>
    <w:lvl w:ilvl="2" w:tplc="DE26F06C" w:tentative="1">
      <w:start w:val="1"/>
      <w:numFmt w:val="lowerRoman"/>
      <w:lvlText w:val="%3."/>
      <w:lvlJc w:val="right"/>
      <w:pPr>
        <w:ind w:left="2160" w:hanging="180"/>
      </w:pPr>
    </w:lvl>
    <w:lvl w:ilvl="3" w:tplc="E67E04BC" w:tentative="1">
      <w:start w:val="1"/>
      <w:numFmt w:val="decimal"/>
      <w:lvlText w:val="%4."/>
      <w:lvlJc w:val="left"/>
      <w:pPr>
        <w:ind w:left="2880" w:hanging="360"/>
      </w:pPr>
    </w:lvl>
    <w:lvl w:ilvl="4" w:tplc="03A66B8C" w:tentative="1">
      <w:start w:val="1"/>
      <w:numFmt w:val="lowerLetter"/>
      <w:lvlText w:val="%5."/>
      <w:lvlJc w:val="left"/>
      <w:pPr>
        <w:ind w:left="3600" w:hanging="360"/>
      </w:pPr>
    </w:lvl>
    <w:lvl w:ilvl="5" w:tplc="5CAEF188" w:tentative="1">
      <w:start w:val="1"/>
      <w:numFmt w:val="lowerRoman"/>
      <w:lvlText w:val="%6."/>
      <w:lvlJc w:val="right"/>
      <w:pPr>
        <w:ind w:left="4320" w:hanging="180"/>
      </w:pPr>
    </w:lvl>
    <w:lvl w:ilvl="6" w:tplc="B8843AA8" w:tentative="1">
      <w:start w:val="1"/>
      <w:numFmt w:val="decimal"/>
      <w:lvlText w:val="%7."/>
      <w:lvlJc w:val="left"/>
      <w:pPr>
        <w:ind w:left="5040" w:hanging="360"/>
      </w:pPr>
    </w:lvl>
    <w:lvl w:ilvl="7" w:tplc="C1648966" w:tentative="1">
      <w:start w:val="1"/>
      <w:numFmt w:val="lowerLetter"/>
      <w:lvlText w:val="%8."/>
      <w:lvlJc w:val="left"/>
      <w:pPr>
        <w:ind w:left="5760" w:hanging="360"/>
      </w:pPr>
    </w:lvl>
    <w:lvl w:ilvl="8" w:tplc="905EFD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348C5"/>
    <w:multiLevelType w:val="hybridMultilevel"/>
    <w:tmpl w:val="9FDE8696"/>
    <w:lvl w:ilvl="0" w:tplc="D7E289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66411F6" w:tentative="1">
      <w:start w:val="1"/>
      <w:numFmt w:val="lowerLetter"/>
      <w:lvlText w:val="%2."/>
      <w:lvlJc w:val="left"/>
      <w:pPr>
        <w:ind w:left="1440" w:hanging="360"/>
      </w:pPr>
    </w:lvl>
    <w:lvl w:ilvl="2" w:tplc="86725BB8" w:tentative="1">
      <w:start w:val="1"/>
      <w:numFmt w:val="lowerRoman"/>
      <w:lvlText w:val="%3."/>
      <w:lvlJc w:val="right"/>
      <w:pPr>
        <w:ind w:left="2160" w:hanging="180"/>
      </w:pPr>
    </w:lvl>
    <w:lvl w:ilvl="3" w:tplc="31366506" w:tentative="1">
      <w:start w:val="1"/>
      <w:numFmt w:val="decimal"/>
      <w:lvlText w:val="%4."/>
      <w:lvlJc w:val="left"/>
      <w:pPr>
        <w:ind w:left="2880" w:hanging="360"/>
      </w:pPr>
    </w:lvl>
    <w:lvl w:ilvl="4" w:tplc="179AE820" w:tentative="1">
      <w:start w:val="1"/>
      <w:numFmt w:val="lowerLetter"/>
      <w:lvlText w:val="%5."/>
      <w:lvlJc w:val="left"/>
      <w:pPr>
        <w:ind w:left="3600" w:hanging="360"/>
      </w:pPr>
    </w:lvl>
    <w:lvl w:ilvl="5" w:tplc="CCF08D98" w:tentative="1">
      <w:start w:val="1"/>
      <w:numFmt w:val="lowerRoman"/>
      <w:lvlText w:val="%6."/>
      <w:lvlJc w:val="right"/>
      <w:pPr>
        <w:ind w:left="4320" w:hanging="180"/>
      </w:pPr>
    </w:lvl>
    <w:lvl w:ilvl="6" w:tplc="6EB81C50" w:tentative="1">
      <w:start w:val="1"/>
      <w:numFmt w:val="decimal"/>
      <w:lvlText w:val="%7."/>
      <w:lvlJc w:val="left"/>
      <w:pPr>
        <w:ind w:left="5040" w:hanging="360"/>
      </w:pPr>
    </w:lvl>
    <w:lvl w:ilvl="7" w:tplc="7FF2C3C8" w:tentative="1">
      <w:start w:val="1"/>
      <w:numFmt w:val="lowerLetter"/>
      <w:lvlText w:val="%8."/>
      <w:lvlJc w:val="left"/>
      <w:pPr>
        <w:ind w:left="5760" w:hanging="360"/>
      </w:pPr>
    </w:lvl>
    <w:lvl w:ilvl="8" w:tplc="595475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87A"/>
    <w:multiLevelType w:val="hybridMultilevel"/>
    <w:tmpl w:val="B74EB34A"/>
    <w:lvl w:ilvl="0" w:tplc="DF14962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5AC9152" w:tentative="1">
      <w:start w:val="1"/>
      <w:numFmt w:val="lowerLetter"/>
      <w:lvlText w:val="%2."/>
      <w:lvlJc w:val="left"/>
      <w:pPr>
        <w:ind w:left="1506" w:hanging="360"/>
      </w:pPr>
    </w:lvl>
    <w:lvl w:ilvl="2" w:tplc="820684B0" w:tentative="1">
      <w:start w:val="1"/>
      <w:numFmt w:val="lowerRoman"/>
      <w:lvlText w:val="%3."/>
      <w:lvlJc w:val="right"/>
      <w:pPr>
        <w:ind w:left="2226" w:hanging="180"/>
      </w:pPr>
    </w:lvl>
    <w:lvl w:ilvl="3" w:tplc="BBBEE794" w:tentative="1">
      <w:start w:val="1"/>
      <w:numFmt w:val="decimal"/>
      <w:lvlText w:val="%4."/>
      <w:lvlJc w:val="left"/>
      <w:pPr>
        <w:ind w:left="2946" w:hanging="360"/>
      </w:pPr>
    </w:lvl>
    <w:lvl w:ilvl="4" w:tplc="A9409D7E" w:tentative="1">
      <w:start w:val="1"/>
      <w:numFmt w:val="lowerLetter"/>
      <w:lvlText w:val="%5."/>
      <w:lvlJc w:val="left"/>
      <w:pPr>
        <w:ind w:left="3666" w:hanging="360"/>
      </w:pPr>
    </w:lvl>
    <w:lvl w:ilvl="5" w:tplc="66ECED92" w:tentative="1">
      <w:start w:val="1"/>
      <w:numFmt w:val="lowerRoman"/>
      <w:lvlText w:val="%6."/>
      <w:lvlJc w:val="right"/>
      <w:pPr>
        <w:ind w:left="4386" w:hanging="180"/>
      </w:pPr>
    </w:lvl>
    <w:lvl w:ilvl="6" w:tplc="A3FC8D56" w:tentative="1">
      <w:start w:val="1"/>
      <w:numFmt w:val="decimal"/>
      <w:lvlText w:val="%7."/>
      <w:lvlJc w:val="left"/>
      <w:pPr>
        <w:ind w:left="5106" w:hanging="360"/>
      </w:pPr>
    </w:lvl>
    <w:lvl w:ilvl="7" w:tplc="A654687E" w:tentative="1">
      <w:start w:val="1"/>
      <w:numFmt w:val="lowerLetter"/>
      <w:lvlText w:val="%8."/>
      <w:lvlJc w:val="left"/>
      <w:pPr>
        <w:ind w:left="5826" w:hanging="360"/>
      </w:pPr>
    </w:lvl>
    <w:lvl w:ilvl="8" w:tplc="090671D6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F91027"/>
    <w:multiLevelType w:val="hybridMultilevel"/>
    <w:tmpl w:val="489C0A3E"/>
    <w:lvl w:ilvl="0" w:tplc="2C2CFE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8FE0238" w:tentative="1">
      <w:start w:val="1"/>
      <w:numFmt w:val="lowerLetter"/>
      <w:lvlText w:val="%2."/>
      <w:lvlJc w:val="left"/>
      <w:pPr>
        <w:ind w:left="1440" w:hanging="360"/>
      </w:pPr>
    </w:lvl>
    <w:lvl w:ilvl="2" w:tplc="5AAAA930" w:tentative="1">
      <w:start w:val="1"/>
      <w:numFmt w:val="lowerRoman"/>
      <w:lvlText w:val="%3."/>
      <w:lvlJc w:val="right"/>
      <w:pPr>
        <w:ind w:left="2160" w:hanging="180"/>
      </w:pPr>
    </w:lvl>
    <w:lvl w:ilvl="3" w:tplc="48820BB6" w:tentative="1">
      <w:start w:val="1"/>
      <w:numFmt w:val="decimal"/>
      <w:lvlText w:val="%4."/>
      <w:lvlJc w:val="left"/>
      <w:pPr>
        <w:ind w:left="2880" w:hanging="360"/>
      </w:pPr>
    </w:lvl>
    <w:lvl w:ilvl="4" w:tplc="C3F8A32A" w:tentative="1">
      <w:start w:val="1"/>
      <w:numFmt w:val="lowerLetter"/>
      <w:lvlText w:val="%5."/>
      <w:lvlJc w:val="left"/>
      <w:pPr>
        <w:ind w:left="3600" w:hanging="360"/>
      </w:pPr>
    </w:lvl>
    <w:lvl w:ilvl="5" w:tplc="159EA202" w:tentative="1">
      <w:start w:val="1"/>
      <w:numFmt w:val="lowerRoman"/>
      <w:lvlText w:val="%6."/>
      <w:lvlJc w:val="right"/>
      <w:pPr>
        <w:ind w:left="4320" w:hanging="180"/>
      </w:pPr>
    </w:lvl>
    <w:lvl w:ilvl="6" w:tplc="A900D008" w:tentative="1">
      <w:start w:val="1"/>
      <w:numFmt w:val="decimal"/>
      <w:lvlText w:val="%7."/>
      <w:lvlJc w:val="left"/>
      <w:pPr>
        <w:ind w:left="5040" w:hanging="360"/>
      </w:pPr>
    </w:lvl>
    <w:lvl w:ilvl="7" w:tplc="43406D30" w:tentative="1">
      <w:start w:val="1"/>
      <w:numFmt w:val="lowerLetter"/>
      <w:lvlText w:val="%8."/>
      <w:lvlJc w:val="left"/>
      <w:pPr>
        <w:ind w:left="5760" w:hanging="360"/>
      </w:pPr>
    </w:lvl>
    <w:lvl w:ilvl="8" w:tplc="2DDEFB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252FE"/>
    <w:multiLevelType w:val="hybridMultilevel"/>
    <w:tmpl w:val="5D285B8E"/>
    <w:lvl w:ilvl="0" w:tplc="01403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08A390" w:tentative="1">
      <w:start w:val="1"/>
      <w:numFmt w:val="lowerLetter"/>
      <w:lvlText w:val="%2."/>
      <w:lvlJc w:val="left"/>
      <w:pPr>
        <w:ind w:left="1440" w:hanging="360"/>
      </w:pPr>
    </w:lvl>
    <w:lvl w:ilvl="2" w:tplc="7A08EAE0" w:tentative="1">
      <w:start w:val="1"/>
      <w:numFmt w:val="lowerRoman"/>
      <w:lvlText w:val="%3."/>
      <w:lvlJc w:val="right"/>
      <w:pPr>
        <w:ind w:left="2160" w:hanging="180"/>
      </w:pPr>
    </w:lvl>
    <w:lvl w:ilvl="3" w:tplc="21447DDC" w:tentative="1">
      <w:start w:val="1"/>
      <w:numFmt w:val="decimal"/>
      <w:lvlText w:val="%4."/>
      <w:lvlJc w:val="left"/>
      <w:pPr>
        <w:ind w:left="2880" w:hanging="360"/>
      </w:pPr>
    </w:lvl>
    <w:lvl w:ilvl="4" w:tplc="E5160C44" w:tentative="1">
      <w:start w:val="1"/>
      <w:numFmt w:val="lowerLetter"/>
      <w:lvlText w:val="%5."/>
      <w:lvlJc w:val="left"/>
      <w:pPr>
        <w:ind w:left="3600" w:hanging="360"/>
      </w:pPr>
    </w:lvl>
    <w:lvl w:ilvl="5" w:tplc="EFCE4EC2" w:tentative="1">
      <w:start w:val="1"/>
      <w:numFmt w:val="lowerRoman"/>
      <w:lvlText w:val="%6."/>
      <w:lvlJc w:val="right"/>
      <w:pPr>
        <w:ind w:left="4320" w:hanging="180"/>
      </w:pPr>
    </w:lvl>
    <w:lvl w:ilvl="6" w:tplc="B6E06184" w:tentative="1">
      <w:start w:val="1"/>
      <w:numFmt w:val="decimal"/>
      <w:lvlText w:val="%7."/>
      <w:lvlJc w:val="left"/>
      <w:pPr>
        <w:ind w:left="5040" w:hanging="360"/>
      </w:pPr>
    </w:lvl>
    <w:lvl w:ilvl="7" w:tplc="5FA6FC22" w:tentative="1">
      <w:start w:val="1"/>
      <w:numFmt w:val="lowerLetter"/>
      <w:lvlText w:val="%8."/>
      <w:lvlJc w:val="left"/>
      <w:pPr>
        <w:ind w:left="5760" w:hanging="360"/>
      </w:pPr>
    </w:lvl>
    <w:lvl w:ilvl="8" w:tplc="2D4C03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05AF9"/>
    <w:multiLevelType w:val="hybridMultilevel"/>
    <w:tmpl w:val="BF12AF36"/>
    <w:lvl w:ilvl="0" w:tplc="E6C492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E0B295A6" w:tentative="1">
      <w:start w:val="1"/>
      <w:numFmt w:val="lowerLetter"/>
      <w:lvlText w:val="%2."/>
      <w:lvlJc w:val="left"/>
      <w:pPr>
        <w:ind w:left="1506" w:hanging="360"/>
      </w:pPr>
    </w:lvl>
    <w:lvl w:ilvl="2" w:tplc="9C1C5874" w:tentative="1">
      <w:start w:val="1"/>
      <w:numFmt w:val="lowerRoman"/>
      <w:lvlText w:val="%3."/>
      <w:lvlJc w:val="right"/>
      <w:pPr>
        <w:ind w:left="2226" w:hanging="180"/>
      </w:pPr>
    </w:lvl>
    <w:lvl w:ilvl="3" w:tplc="B68EF134" w:tentative="1">
      <w:start w:val="1"/>
      <w:numFmt w:val="decimal"/>
      <w:lvlText w:val="%4."/>
      <w:lvlJc w:val="left"/>
      <w:pPr>
        <w:ind w:left="2946" w:hanging="360"/>
      </w:pPr>
    </w:lvl>
    <w:lvl w:ilvl="4" w:tplc="0D30642E" w:tentative="1">
      <w:start w:val="1"/>
      <w:numFmt w:val="lowerLetter"/>
      <w:lvlText w:val="%5."/>
      <w:lvlJc w:val="left"/>
      <w:pPr>
        <w:ind w:left="3666" w:hanging="360"/>
      </w:pPr>
    </w:lvl>
    <w:lvl w:ilvl="5" w:tplc="C7EE9A14" w:tentative="1">
      <w:start w:val="1"/>
      <w:numFmt w:val="lowerRoman"/>
      <w:lvlText w:val="%6."/>
      <w:lvlJc w:val="right"/>
      <w:pPr>
        <w:ind w:left="4386" w:hanging="180"/>
      </w:pPr>
    </w:lvl>
    <w:lvl w:ilvl="6" w:tplc="66843360" w:tentative="1">
      <w:start w:val="1"/>
      <w:numFmt w:val="decimal"/>
      <w:lvlText w:val="%7."/>
      <w:lvlJc w:val="left"/>
      <w:pPr>
        <w:ind w:left="5106" w:hanging="360"/>
      </w:pPr>
    </w:lvl>
    <w:lvl w:ilvl="7" w:tplc="3D5EC348" w:tentative="1">
      <w:start w:val="1"/>
      <w:numFmt w:val="lowerLetter"/>
      <w:lvlText w:val="%8."/>
      <w:lvlJc w:val="left"/>
      <w:pPr>
        <w:ind w:left="5826" w:hanging="360"/>
      </w:pPr>
    </w:lvl>
    <w:lvl w:ilvl="8" w:tplc="3A123F96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0835728"/>
    <w:multiLevelType w:val="hybridMultilevel"/>
    <w:tmpl w:val="C9D8F894"/>
    <w:lvl w:ilvl="0" w:tplc="8F5AD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5947948" w:tentative="1">
      <w:start w:val="1"/>
      <w:numFmt w:val="lowerLetter"/>
      <w:lvlText w:val="%2."/>
      <w:lvlJc w:val="left"/>
      <w:pPr>
        <w:ind w:left="1440" w:hanging="360"/>
      </w:pPr>
    </w:lvl>
    <w:lvl w:ilvl="2" w:tplc="24E4C1AA" w:tentative="1">
      <w:start w:val="1"/>
      <w:numFmt w:val="lowerRoman"/>
      <w:lvlText w:val="%3."/>
      <w:lvlJc w:val="right"/>
      <w:pPr>
        <w:ind w:left="2160" w:hanging="180"/>
      </w:pPr>
    </w:lvl>
    <w:lvl w:ilvl="3" w:tplc="298AD6CE" w:tentative="1">
      <w:start w:val="1"/>
      <w:numFmt w:val="decimal"/>
      <w:lvlText w:val="%4."/>
      <w:lvlJc w:val="left"/>
      <w:pPr>
        <w:ind w:left="2880" w:hanging="360"/>
      </w:pPr>
    </w:lvl>
    <w:lvl w:ilvl="4" w:tplc="389873CA" w:tentative="1">
      <w:start w:val="1"/>
      <w:numFmt w:val="lowerLetter"/>
      <w:lvlText w:val="%5."/>
      <w:lvlJc w:val="left"/>
      <w:pPr>
        <w:ind w:left="3600" w:hanging="360"/>
      </w:pPr>
    </w:lvl>
    <w:lvl w:ilvl="5" w:tplc="6AE2E876" w:tentative="1">
      <w:start w:val="1"/>
      <w:numFmt w:val="lowerRoman"/>
      <w:lvlText w:val="%6."/>
      <w:lvlJc w:val="right"/>
      <w:pPr>
        <w:ind w:left="4320" w:hanging="180"/>
      </w:pPr>
    </w:lvl>
    <w:lvl w:ilvl="6" w:tplc="7AE08178" w:tentative="1">
      <w:start w:val="1"/>
      <w:numFmt w:val="decimal"/>
      <w:lvlText w:val="%7."/>
      <w:lvlJc w:val="left"/>
      <w:pPr>
        <w:ind w:left="5040" w:hanging="360"/>
      </w:pPr>
    </w:lvl>
    <w:lvl w:ilvl="7" w:tplc="4A0E5BAC" w:tentative="1">
      <w:start w:val="1"/>
      <w:numFmt w:val="lowerLetter"/>
      <w:lvlText w:val="%8."/>
      <w:lvlJc w:val="left"/>
      <w:pPr>
        <w:ind w:left="5760" w:hanging="360"/>
      </w:pPr>
    </w:lvl>
    <w:lvl w:ilvl="8" w:tplc="65504E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B156B"/>
    <w:multiLevelType w:val="hybridMultilevel"/>
    <w:tmpl w:val="888AA992"/>
    <w:lvl w:ilvl="0" w:tplc="86BEB9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EF6A3D72" w:tentative="1">
      <w:start w:val="1"/>
      <w:numFmt w:val="lowerLetter"/>
      <w:lvlText w:val="%2."/>
      <w:lvlJc w:val="left"/>
      <w:pPr>
        <w:ind w:left="1506" w:hanging="360"/>
      </w:pPr>
    </w:lvl>
    <w:lvl w:ilvl="2" w:tplc="9ED0433A" w:tentative="1">
      <w:start w:val="1"/>
      <w:numFmt w:val="lowerRoman"/>
      <w:lvlText w:val="%3."/>
      <w:lvlJc w:val="right"/>
      <w:pPr>
        <w:ind w:left="2226" w:hanging="180"/>
      </w:pPr>
    </w:lvl>
    <w:lvl w:ilvl="3" w:tplc="67F2418C" w:tentative="1">
      <w:start w:val="1"/>
      <w:numFmt w:val="decimal"/>
      <w:lvlText w:val="%4."/>
      <w:lvlJc w:val="left"/>
      <w:pPr>
        <w:ind w:left="2946" w:hanging="360"/>
      </w:pPr>
    </w:lvl>
    <w:lvl w:ilvl="4" w:tplc="FE9E9918" w:tentative="1">
      <w:start w:val="1"/>
      <w:numFmt w:val="lowerLetter"/>
      <w:lvlText w:val="%5."/>
      <w:lvlJc w:val="left"/>
      <w:pPr>
        <w:ind w:left="3666" w:hanging="360"/>
      </w:pPr>
    </w:lvl>
    <w:lvl w:ilvl="5" w:tplc="CBA897E0" w:tentative="1">
      <w:start w:val="1"/>
      <w:numFmt w:val="lowerRoman"/>
      <w:lvlText w:val="%6."/>
      <w:lvlJc w:val="right"/>
      <w:pPr>
        <w:ind w:left="4386" w:hanging="180"/>
      </w:pPr>
    </w:lvl>
    <w:lvl w:ilvl="6" w:tplc="032CEBC6" w:tentative="1">
      <w:start w:val="1"/>
      <w:numFmt w:val="decimal"/>
      <w:lvlText w:val="%7."/>
      <w:lvlJc w:val="left"/>
      <w:pPr>
        <w:ind w:left="5106" w:hanging="360"/>
      </w:pPr>
    </w:lvl>
    <w:lvl w:ilvl="7" w:tplc="92FC5F1C" w:tentative="1">
      <w:start w:val="1"/>
      <w:numFmt w:val="lowerLetter"/>
      <w:lvlText w:val="%8."/>
      <w:lvlJc w:val="left"/>
      <w:pPr>
        <w:ind w:left="5826" w:hanging="360"/>
      </w:pPr>
    </w:lvl>
    <w:lvl w:ilvl="8" w:tplc="31120762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A7F5346"/>
    <w:multiLevelType w:val="hybridMultilevel"/>
    <w:tmpl w:val="BEE03AFA"/>
    <w:lvl w:ilvl="0" w:tplc="36BC1A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EF892A6" w:tentative="1">
      <w:start w:val="1"/>
      <w:numFmt w:val="lowerLetter"/>
      <w:lvlText w:val="%2."/>
      <w:lvlJc w:val="left"/>
      <w:pPr>
        <w:ind w:left="1440" w:hanging="360"/>
      </w:pPr>
    </w:lvl>
    <w:lvl w:ilvl="2" w:tplc="7CD0B2F4" w:tentative="1">
      <w:start w:val="1"/>
      <w:numFmt w:val="lowerRoman"/>
      <w:lvlText w:val="%3."/>
      <w:lvlJc w:val="right"/>
      <w:pPr>
        <w:ind w:left="2160" w:hanging="180"/>
      </w:pPr>
    </w:lvl>
    <w:lvl w:ilvl="3" w:tplc="BC0836C8" w:tentative="1">
      <w:start w:val="1"/>
      <w:numFmt w:val="decimal"/>
      <w:lvlText w:val="%4."/>
      <w:lvlJc w:val="left"/>
      <w:pPr>
        <w:ind w:left="2880" w:hanging="360"/>
      </w:pPr>
    </w:lvl>
    <w:lvl w:ilvl="4" w:tplc="1B84035E" w:tentative="1">
      <w:start w:val="1"/>
      <w:numFmt w:val="lowerLetter"/>
      <w:lvlText w:val="%5."/>
      <w:lvlJc w:val="left"/>
      <w:pPr>
        <w:ind w:left="3600" w:hanging="360"/>
      </w:pPr>
    </w:lvl>
    <w:lvl w:ilvl="5" w:tplc="6D643614" w:tentative="1">
      <w:start w:val="1"/>
      <w:numFmt w:val="lowerRoman"/>
      <w:lvlText w:val="%6."/>
      <w:lvlJc w:val="right"/>
      <w:pPr>
        <w:ind w:left="4320" w:hanging="180"/>
      </w:pPr>
    </w:lvl>
    <w:lvl w:ilvl="6" w:tplc="296C9D2A" w:tentative="1">
      <w:start w:val="1"/>
      <w:numFmt w:val="decimal"/>
      <w:lvlText w:val="%7."/>
      <w:lvlJc w:val="left"/>
      <w:pPr>
        <w:ind w:left="5040" w:hanging="360"/>
      </w:pPr>
    </w:lvl>
    <w:lvl w:ilvl="7" w:tplc="0034376C" w:tentative="1">
      <w:start w:val="1"/>
      <w:numFmt w:val="lowerLetter"/>
      <w:lvlText w:val="%8."/>
      <w:lvlJc w:val="left"/>
      <w:pPr>
        <w:ind w:left="5760" w:hanging="360"/>
      </w:pPr>
    </w:lvl>
    <w:lvl w:ilvl="8" w:tplc="A18CDE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54DA6"/>
    <w:multiLevelType w:val="hybridMultilevel"/>
    <w:tmpl w:val="0F547E46"/>
    <w:lvl w:ilvl="0" w:tplc="319C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65430C8" w:tentative="1">
      <w:start w:val="1"/>
      <w:numFmt w:val="lowerLetter"/>
      <w:lvlText w:val="%2."/>
      <w:lvlJc w:val="left"/>
      <w:pPr>
        <w:ind w:left="1440" w:hanging="360"/>
      </w:pPr>
    </w:lvl>
    <w:lvl w:ilvl="2" w:tplc="AF9A2DF6" w:tentative="1">
      <w:start w:val="1"/>
      <w:numFmt w:val="lowerRoman"/>
      <w:lvlText w:val="%3."/>
      <w:lvlJc w:val="right"/>
      <w:pPr>
        <w:ind w:left="2160" w:hanging="180"/>
      </w:pPr>
    </w:lvl>
    <w:lvl w:ilvl="3" w:tplc="9FFE81D6" w:tentative="1">
      <w:start w:val="1"/>
      <w:numFmt w:val="decimal"/>
      <w:lvlText w:val="%4."/>
      <w:lvlJc w:val="left"/>
      <w:pPr>
        <w:ind w:left="2880" w:hanging="360"/>
      </w:pPr>
    </w:lvl>
    <w:lvl w:ilvl="4" w:tplc="6532B54E" w:tentative="1">
      <w:start w:val="1"/>
      <w:numFmt w:val="lowerLetter"/>
      <w:lvlText w:val="%5."/>
      <w:lvlJc w:val="left"/>
      <w:pPr>
        <w:ind w:left="3600" w:hanging="360"/>
      </w:pPr>
    </w:lvl>
    <w:lvl w:ilvl="5" w:tplc="13E8E91C" w:tentative="1">
      <w:start w:val="1"/>
      <w:numFmt w:val="lowerRoman"/>
      <w:lvlText w:val="%6."/>
      <w:lvlJc w:val="right"/>
      <w:pPr>
        <w:ind w:left="4320" w:hanging="180"/>
      </w:pPr>
    </w:lvl>
    <w:lvl w:ilvl="6" w:tplc="61464DA6" w:tentative="1">
      <w:start w:val="1"/>
      <w:numFmt w:val="decimal"/>
      <w:lvlText w:val="%7."/>
      <w:lvlJc w:val="left"/>
      <w:pPr>
        <w:ind w:left="5040" w:hanging="360"/>
      </w:pPr>
    </w:lvl>
    <w:lvl w:ilvl="7" w:tplc="4854503A" w:tentative="1">
      <w:start w:val="1"/>
      <w:numFmt w:val="lowerLetter"/>
      <w:lvlText w:val="%8."/>
      <w:lvlJc w:val="left"/>
      <w:pPr>
        <w:ind w:left="5760" w:hanging="360"/>
      </w:pPr>
    </w:lvl>
    <w:lvl w:ilvl="8" w:tplc="234C6B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70819"/>
    <w:multiLevelType w:val="hybridMultilevel"/>
    <w:tmpl w:val="747E8236"/>
    <w:lvl w:ilvl="0" w:tplc="30DA6D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5246686" w:tentative="1">
      <w:start w:val="1"/>
      <w:numFmt w:val="lowerLetter"/>
      <w:lvlText w:val="%2."/>
      <w:lvlJc w:val="left"/>
      <w:pPr>
        <w:ind w:left="1440" w:hanging="360"/>
      </w:pPr>
    </w:lvl>
    <w:lvl w:ilvl="2" w:tplc="9350F27E" w:tentative="1">
      <w:start w:val="1"/>
      <w:numFmt w:val="lowerRoman"/>
      <w:lvlText w:val="%3."/>
      <w:lvlJc w:val="right"/>
      <w:pPr>
        <w:ind w:left="2160" w:hanging="180"/>
      </w:pPr>
    </w:lvl>
    <w:lvl w:ilvl="3" w:tplc="8F54FF1C" w:tentative="1">
      <w:start w:val="1"/>
      <w:numFmt w:val="decimal"/>
      <w:lvlText w:val="%4."/>
      <w:lvlJc w:val="left"/>
      <w:pPr>
        <w:ind w:left="2880" w:hanging="360"/>
      </w:pPr>
    </w:lvl>
    <w:lvl w:ilvl="4" w:tplc="79A8A238" w:tentative="1">
      <w:start w:val="1"/>
      <w:numFmt w:val="lowerLetter"/>
      <w:lvlText w:val="%5."/>
      <w:lvlJc w:val="left"/>
      <w:pPr>
        <w:ind w:left="3600" w:hanging="360"/>
      </w:pPr>
    </w:lvl>
    <w:lvl w:ilvl="5" w:tplc="BFEE8106" w:tentative="1">
      <w:start w:val="1"/>
      <w:numFmt w:val="lowerRoman"/>
      <w:lvlText w:val="%6."/>
      <w:lvlJc w:val="right"/>
      <w:pPr>
        <w:ind w:left="4320" w:hanging="180"/>
      </w:pPr>
    </w:lvl>
    <w:lvl w:ilvl="6" w:tplc="35C42A76" w:tentative="1">
      <w:start w:val="1"/>
      <w:numFmt w:val="decimal"/>
      <w:lvlText w:val="%7."/>
      <w:lvlJc w:val="left"/>
      <w:pPr>
        <w:ind w:left="5040" w:hanging="360"/>
      </w:pPr>
    </w:lvl>
    <w:lvl w:ilvl="7" w:tplc="6F00B4E4" w:tentative="1">
      <w:start w:val="1"/>
      <w:numFmt w:val="lowerLetter"/>
      <w:lvlText w:val="%8."/>
      <w:lvlJc w:val="left"/>
      <w:pPr>
        <w:ind w:left="5760" w:hanging="360"/>
      </w:pPr>
    </w:lvl>
    <w:lvl w:ilvl="8" w:tplc="3DD44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242E9"/>
    <w:multiLevelType w:val="hybridMultilevel"/>
    <w:tmpl w:val="6B4A85E8"/>
    <w:lvl w:ilvl="0" w:tplc="36D871F8">
      <w:start w:val="1"/>
      <w:numFmt w:val="lowerRoman"/>
      <w:lvlText w:val="(%1)"/>
      <w:lvlJc w:val="left"/>
      <w:pPr>
        <w:ind w:left="1506" w:hanging="720"/>
      </w:pPr>
      <w:rPr>
        <w:rFonts w:hint="default"/>
      </w:rPr>
    </w:lvl>
    <w:lvl w:ilvl="1" w:tplc="C884FAF0" w:tentative="1">
      <w:start w:val="1"/>
      <w:numFmt w:val="lowerLetter"/>
      <w:lvlText w:val="%2."/>
      <w:lvlJc w:val="left"/>
      <w:pPr>
        <w:ind w:left="1866" w:hanging="360"/>
      </w:pPr>
    </w:lvl>
    <w:lvl w:ilvl="2" w:tplc="58FAC414" w:tentative="1">
      <w:start w:val="1"/>
      <w:numFmt w:val="lowerRoman"/>
      <w:lvlText w:val="%3."/>
      <w:lvlJc w:val="right"/>
      <w:pPr>
        <w:ind w:left="2586" w:hanging="180"/>
      </w:pPr>
    </w:lvl>
    <w:lvl w:ilvl="3" w:tplc="AB64B9A0" w:tentative="1">
      <w:start w:val="1"/>
      <w:numFmt w:val="decimal"/>
      <w:lvlText w:val="%4."/>
      <w:lvlJc w:val="left"/>
      <w:pPr>
        <w:ind w:left="3306" w:hanging="360"/>
      </w:pPr>
    </w:lvl>
    <w:lvl w:ilvl="4" w:tplc="B282D04C" w:tentative="1">
      <w:start w:val="1"/>
      <w:numFmt w:val="lowerLetter"/>
      <w:lvlText w:val="%5."/>
      <w:lvlJc w:val="left"/>
      <w:pPr>
        <w:ind w:left="4026" w:hanging="360"/>
      </w:pPr>
    </w:lvl>
    <w:lvl w:ilvl="5" w:tplc="8E4682F8" w:tentative="1">
      <w:start w:val="1"/>
      <w:numFmt w:val="lowerRoman"/>
      <w:lvlText w:val="%6."/>
      <w:lvlJc w:val="right"/>
      <w:pPr>
        <w:ind w:left="4746" w:hanging="180"/>
      </w:pPr>
    </w:lvl>
    <w:lvl w:ilvl="6" w:tplc="E1D8B032" w:tentative="1">
      <w:start w:val="1"/>
      <w:numFmt w:val="decimal"/>
      <w:lvlText w:val="%7."/>
      <w:lvlJc w:val="left"/>
      <w:pPr>
        <w:ind w:left="5466" w:hanging="360"/>
      </w:pPr>
    </w:lvl>
    <w:lvl w:ilvl="7" w:tplc="DE4483F2" w:tentative="1">
      <w:start w:val="1"/>
      <w:numFmt w:val="lowerLetter"/>
      <w:lvlText w:val="%8."/>
      <w:lvlJc w:val="left"/>
      <w:pPr>
        <w:ind w:left="6186" w:hanging="360"/>
      </w:pPr>
    </w:lvl>
    <w:lvl w:ilvl="8" w:tplc="68BC6A9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C937021"/>
    <w:multiLevelType w:val="hybridMultilevel"/>
    <w:tmpl w:val="D676FDDE"/>
    <w:lvl w:ilvl="0" w:tplc="6CEE6A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8444B3C" w:tentative="1">
      <w:start w:val="1"/>
      <w:numFmt w:val="lowerLetter"/>
      <w:lvlText w:val="%2."/>
      <w:lvlJc w:val="left"/>
      <w:pPr>
        <w:ind w:left="1440" w:hanging="360"/>
      </w:pPr>
    </w:lvl>
    <w:lvl w:ilvl="2" w:tplc="8D32518C" w:tentative="1">
      <w:start w:val="1"/>
      <w:numFmt w:val="lowerRoman"/>
      <w:lvlText w:val="%3."/>
      <w:lvlJc w:val="right"/>
      <w:pPr>
        <w:ind w:left="2160" w:hanging="180"/>
      </w:pPr>
    </w:lvl>
    <w:lvl w:ilvl="3" w:tplc="F6B08330" w:tentative="1">
      <w:start w:val="1"/>
      <w:numFmt w:val="decimal"/>
      <w:lvlText w:val="%4."/>
      <w:lvlJc w:val="left"/>
      <w:pPr>
        <w:ind w:left="2880" w:hanging="360"/>
      </w:pPr>
    </w:lvl>
    <w:lvl w:ilvl="4" w:tplc="25F692F4" w:tentative="1">
      <w:start w:val="1"/>
      <w:numFmt w:val="lowerLetter"/>
      <w:lvlText w:val="%5."/>
      <w:lvlJc w:val="left"/>
      <w:pPr>
        <w:ind w:left="3600" w:hanging="360"/>
      </w:pPr>
    </w:lvl>
    <w:lvl w:ilvl="5" w:tplc="16E82B54" w:tentative="1">
      <w:start w:val="1"/>
      <w:numFmt w:val="lowerRoman"/>
      <w:lvlText w:val="%6."/>
      <w:lvlJc w:val="right"/>
      <w:pPr>
        <w:ind w:left="4320" w:hanging="180"/>
      </w:pPr>
    </w:lvl>
    <w:lvl w:ilvl="6" w:tplc="BC627B00" w:tentative="1">
      <w:start w:val="1"/>
      <w:numFmt w:val="decimal"/>
      <w:lvlText w:val="%7."/>
      <w:lvlJc w:val="left"/>
      <w:pPr>
        <w:ind w:left="5040" w:hanging="360"/>
      </w:pPr>
    </w:lvl>
    <w:lvl w:ilvl="7" w:tplc="3B5C9598" w:tentative="1">
      <w:start w:val="1"/>
      <w:numFmt w:val="lowerLetter"/>
      <w:lvlText w:val="%8."/>
      <w:lvlJc w:val="left"/>
      <w:pPr>
        <w:ind w:left="5760" w:hanging="360"/>
      </w:pPr>
    </w:lvl>
    <w:lvl w:ilvl="8" w:tplc="7FB8198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13"/>
  </w:num>
  <w:num w:numId="9">
    <w:abstractNumId w:val="14"/>
  </w:num>
  <w:num w:numId="10">
    <w:abstractNumId w:val="12"/>
  </w:num>
  <w:num w:numId="11">
    <w:abstractNumId w:val="8"/>
  </w:num>
  <w:num w:numId="12">
    <w:abstractNumId w:val="7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F6"/>
    <w:rsid w:val="000043EC"/>
    <w:rsid w:val="00005963"/>
    <w:rsid w:val="000326F7"/>
    <w:rsid w:val="00072839"/>
    <w:rsid w:val="000866FD"/>
    <w:rsid w:val="000A3F84"/>
    <w:rsid w:val="000A7202"/>
    <w:rsid w:val="000C3D86"/>
    <w:rsid w:val="0010622F"/>
    <w:rsid w:val="00120A54"/>
    <w:rsid w:val="00124BB7"/>
    <w:rsid w:val="00135FC9"/>
    <w:rsid w:val="001B719C"/>
    <w:rsid w:val="001F69C9"/>
    <w:rsid w:val="002357DD"/>
    <w:rsid w:val="002554F6"/>
    <w:rsid w:val="00282D68"/>
    <w:rsid w:val="00290C61"/>
    <w:rsid w:val="002D480E"/>
    <w:rsid w:val="003241E8"/>
    <w:rsid w:val="00357689"/>
    <w:rsid w:val="003A2B28"/>
    <w:rsid w:val="003A2C6E"/>
    <w:rsid w:val="003E523F"/>
    <w:rsid w:val="00435170"/>
    <w:rsid w:val="0045360D"/>
    <w:rsid w:val="004575A6"/>
    <w:rsid w:val="00474894"/>
    <w:rsid w:val="004C2274"/>
    <w:rsid w:val="00592387"/>
    <w:rsid w:val="00593A9F"/>
    <w:rsid w:val="00595B29"/>
    <w:rsid w:val="005A063F"/>
    <w:rsid w:val="005B6F39"/>
    <w:rsid w:val="005D040B"/>
    <w:rsid w:val="00621C5D"/>
    <w:rsid w:val="00632A3E"/>
    <w:rsid w:val="00637205"/>
    <w:rsid w:val="00697DD3"/>
    <w:rsid w:val="006A7383"/>
    <w:rsid w:val="006A7AF0"/>
    <w:rsid w:val="006E221A"/>
    <w:rsid w:val="006F0CF5"/>
    <w:rsid w:val="0075242E"/>
    <w:rsid w:val="00767F70"/>
    <w:rsid w:val="0078019F"/>
    <w:rsid w:val="0078736A"/>
    <w:rsid w:val="007E4346"/>
    <w:rsid w:val="0081727A"/>
    <w:rsid w:val="008A4FF8"/>
    <w:rsid w:val="008A7A54"/>
    <w:rsid w:val="008A7D81"/>
    <w:rsid w:val="00900FFB"/>
    <w:rsid w:val="00911DA6"/>
    <w:rsid w:val="00984402"/>
    <w:rsid w:val="009E34B9"/>
    <w:rsid w:val="009F7DA7"/>
    <w:rsid w:val="00A1309C"/>
    <w:rsid w:val="00A237E8"/>
    <w:rsid w:val="00A62930"/>
    <w:rsid w:val="00A63E2F"/>
    <w:rsid w:val="00A7594F"/>
    <w:rsid w:val="00A76AE2"/>
    <w:rsid w:val="00AC51F0"/>
    <w:rsid w:val="00AE00BB"/>
    <w:rsid w:val="00AE2CB7"/>
    <w:rsid w:val="00AF7ECC"/>
    <w:rsid w:val="00B053FD"/>
    <w:rsid w:val="00B1591B"/>
    <w:rsid w:val="00B60EC9"/>
    <w:rsid w:val="00BA161E"/>
    <w:rsid w:val="00BA776F"/>
    <w:rsid w:val="00BD786C"/>
    <w:rsid w:val="00BE1A90"/>
    <w:rsid w:val="00C3478A"/>
    <w:rsid w:val="00C71FD1"/>
    <w:rsid w:val="00C82F68"/>
    <w:rsid w:val="00C86F2D"/>
    <w:rsid w:val="00C90FC8"/>
    <w:rsid w:val="00CA27A1"/>
    <w:rsid w:val="00D65F8B"/>
    <w:rsid w:val="00D92ECF"/>
    <w:rsid w:val="00D94D15"/>
    <w:rsid w:val="00D95B6D"/>
    <w:rsid w:val="00D97515"/>
    <w:rsid w:val="00DC3298"/>
    <w:rsid w:val="00E12FEA"/>
    <w:rsid w:val="00E53591"/>
    <w:rsid w:val="00E634A5"/>
    <w:rsid w:val="00E63906"/>
    <w:rsid w:val="00E71F46"/>
    <w:rsid w:val="00E96048"/>
    <w:rsid w:val="00EB6523"/>
    <w:rsid w:val="00F221C5"/>
    <w:rsid w:val="00F73A50"/>
    <w:rsid w:val="00F965FE"/>
    <w:rsid w:val="00FB2256"/>
    <w:rsid w:val="00FC29C3"/>
    <w:rsid w:val="00FE3C4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581291"/>
  <w15:docId w15:val="{1FEC7726-CEE3-444B-AB8E-8148FDE5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id-ID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CF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0CF5"/>
  </w:style>
  <w:style w:type="paragraph" w:styleId="Footer">
    <w:name w:val="footer"/>
    <w:basedOn w:val="Normal"/>
    <w:link w:val="FooterChar"/>
    <w:uiPriority w:val="99"/>
    <w:unhideWhenUsed/>
    <w:rsid w:val="006F0CF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0CF5"/>
  </w:style>
  <w:style w:type="table" w:styleId="TableGrid">
    <w:name w:val="Table Grid"/>
    <w:basedOn w:val="TableNormal"/>
    <w:uiPriority w:val="39"/>
    <w:rsid w:val="006F0C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0CF5"/>
    <w:rPr>
      <w:color w:val="808080"/>
    </w:rPr>
  </w:style>
  <w:style w:type="paragraph" w:styleId="ListParagraph">
    <w:name w:val="List Paragraph"/>
    <w:basedOn w:val="Normal"/>
    <w:uiPriority w:val="34"/>
    <w:qFormat/>
    <w:rsid w:val="00FF40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A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5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/>
    </w:pPr>
    <w:rPr>
      <w:rFonts w:eastAsia="Arial" w:cs="Arial"/>
      <w:sz w:val="16"/>
      <w:szCs w:val="1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A063F"/>
    <w:rPr>
      <w:rFonts w:eastAsia="Arial" w:cs="Arial"/>
      <w:sz w:val="16"/>
      <w:szCs w:val="16"/>
      <w:lang w:val="i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/>
    </w:pPr>
    <w:rPr>
      <w:rFonts w:eastAsia="Arial" w:cs="Arial"/>
      <w:sz w:val="22"/>
      <w:szCs w:val="22"/>
      <w:lang w:val="id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  <w:spacing w:after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jpeg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%20CSSTC\Dropbox\Custom%20Office%20Templates\PERJANJIAN%20KERJA%20SA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BC6E73559341CB85D56AEADCAE1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5A186-9205-4EC8-A0BC-B8772D61944B}"/>
      </w:docPartPr>
      <w:docPartBody>
        <w:p w:rsidR="008A4FF8" w:rsidRDefault="006E42C5">
          <w:pPr>
            <w:pStyle w:val="0FBC6E73559341CB85D56AEADCAE156E"/>
          </w:pPr>
          <w:r w:rsidRPr="00FC29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D4FB9F2F454D80AC1F42776415A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8E730-6FF0-439B-B6D6-BF58D3652DB1}"/>
      </w:docPartPr>
      <w:docPartBody>
        <w:p w:rsidR="008A4FF8" w:rsidRDefault="006E42C5">
          <w:pPr>
            <w:pStyle w:val="08D4FB9F2F454D80AC1F42776415A309"/>
          </w:pPr>
          <w:r w:rsidRPr="00FC29C3">
            <w:rPr>
              <w:rStyle w:val="PlaceholderText"/>
            </w:rPr>
            <w:t>Choose an item.</w:t>
          </w:r>
        </w:p>
      </w:docPartBody>
    </w:docPart>
    <w:docPart>
      <w:docPartPr>
        <w:name w:val="F7602C205F024FE3AE928E98FB51E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6E8B-9676-4062-B1A2-E582EDA22092}"/>
      </w:docPartPr>
      <w:docPartBody>
        <w:p w:rsidR="008A4FF8" w:rsidRDefault="006E42C5">
          <w:pPr>
            <w:pStyle w:val="F7602C205F024FE3AE928E98FB51EDF8"/>
          </w:pPr>
          <w:r w:rsidRPr="00FC29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95B23-C438-4D35-B320-09E0D1122461}"/>
      </w:docPartPr>
      <w:docPartBody>
        <w:p w:rsidR="008A4FF8" w:rsidRDefault="006E42C5">
          <w:r w:rsidRPr="006E22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02EEA85704A9FAC6B324B8AE3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470E-1F70-4ACB-BAD6-238057324A58}"/>
      </w:docPartPr>
      <w:docPartBody>
        <w:p w:rsidR="008A4FF8" w:rsidRDefault="006E42C5" w:rsidP="00124BB7">
          <w:pPr>
            <w:pStyle w:val="1D702EEA85704A9FAC6B324B8AE371FD"/>
          </w:pPr>
          <w:r w:rsidRPr="00FC29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A7CA7A3ACF44F88ABCAD09B86D3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E0202-3D8B-40D1-83E9-1019B8F8707F}"/>
      </w:docPartPr>
      <w:docPartBody>
        <w:p w:rsidR="008A4FF8" w:rsidRDefault="006E42C5" w:rsidP="00124BB7">
          <w:pPr>
            <w:pStyle w:val="67A7CA7A3ACF44F88ABCAD09B86D3DF5"/>
          </w:pPr>
          <w:r w:rsidRPr="00FC29C3">
            <w:rPr>
              <w:rStyle w:val="PlaceholderText"/>
            </w:rPr>
            <w:t>Choose an item.</w:t>
          </w:r>
        </w:p>
      </w:docPartBody>
    </w:docPart>
    <w:docPart>
      <w:docPartPr>
        <w:name w:val="C520610C3A4841ABB39A38B2DF78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F5CE4-5463-4FC4-9F3D-A9D26554DFDC}"/>
      </w:docPartPr>
      <w:docPartBody>
        <w:p w:rsidR="005B6F39" w:rsidRDefault="006E42C5" w:rsidP="000043EC">
          <w:pPr>
            <w:pStyle w:val="C520610C3A4841ABB39A38B2DF78134F"/>
          </w:pPr>
          <w:r w:rsidRPr="00FC29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BB7"/>
    <w:rsid w:val="000043EC"/>
    <w:rsid w:val="00124BB7"/>
    <w:rsid w:val="00384F18"/>
    <w:rsid w:val="004C6532"/>
    <w:rsid w:val="00562F13"/>
    <w:rsid w:val="005B6F39"/>
    <w:rsid w:val="006172D7"/>
    <w:rsid w:val="006801CE"/>
    <w:rsid w:val="006E42C5"/>
    <w:rsid w:val="008A4FF8"/>
    <w:rsid w:val="008E2D74"/>
    <w:rsid w:val="00982700"/>
    <w:rsid w:val="009C50BF"/>
    <w:rsid w:val="00AE4CE3"/>
    <w:rsid w:val="00BE726A"/>
    <w:rsid w:val="00F5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532"/>
    <w:rPr>
      <w:color w:val="808080"/>
    </w:rPr>
  </w:style>
  <w:style w:type="paragraph" w:customStyle="1" w:styleId="0FBC6E73559341CB85D56AEADCAE156E">
    <w:name w:val="0FBC6E73559341CB85D56AEADCAE156E"/>
  </w:style>
  <w:style w:type="paragraph" w:customStyle="1" w:styleId="08D4FB9F2F454D80AC1F42776415A309">
    <w:name w:val="08D4FB9F2F454D80AC1F42776415A309"/>
  </w:style>
  <w:style w:type="paragraph" w:customStyle="1" w:styleId="F7602C205F024FE3AE928E98FB51EDF8">
    <w:name w:val="F7602C205F024FE3AE928E98FB51EDF8"/>
  </w:style>
  <w:style w:type="paragraph" w:customStyle="1" w:styleId="1D702EEA85704A9FAC6B324B8AE371FD">
    <w:name w:val="1D702EEA85704A9FAC6B324B8AE371FD"/>
    <w:rsid w:val="00124BB7"/>
  </w:style>
  <w:style w:type="paragraph" w:customStyle="1" w:styleId="67A7CA7A3ACF44F88ABCAD09B86D3DF5">
    <w:name w:val="67A7CA7A3ACF44F88ABCAD09B86D3DF5"/>
    <w:rsid w:val="00124BB7"/>
  </w:style>
  <w:style w:type="paragraph" w:customStyle="1" w:styleId="C520610C3A4841ABB39A38B2DF78134F">
    <w:name w:val="C520610C3A4841ABB39A38B2DF78134F"/>
    <w:rsid w:val="000043E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F146-4DAA-454A-96E3-6F4ED04A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PERJANJIAN KERJA SAMA.dotx</Template>
  <TotalTime>1</TotalTime>
  <Pages>5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 CSSTC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ADP NAM CSSTC</dc:creator>
  <cp:lastModifiedBy>HIS</cp:lastModifiedBy>
  <cp:revision>4</cp:revision>
  <cp:lastPrinted>2020-07-20T05:05:00Z</cp:lastPrinted>
  <dcterms:created xsi:type="dcterms:W3CDTF">2020-11-02T04:49:00Z</dcterms:created>
  <dcterms:modified xsi:type="dcterms:W3CDTF">2022-01-19T09:12:00Z</dcterms:modified>
</cp:coreProperties>
</file>